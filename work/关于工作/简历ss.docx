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1E0" w:rsidRDefault="009552F3" w:rsidP="00EA1A9A">
      <w:pPr>
        <w:pStyle w:val="2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1105535</wp:posOffset>
                </wp:positionH>
                <wp:positionV relativeFrom="paragraph">
                  <wp:posOffset>-455295</wp:posOffset>
                </wp:positionV>
                <wp:extent cx="163830" cy="1090930"/>
                <wp:effectExtent l="8255" t="9525" r="18415" b="23495"/>
                <wp:wrapNone/>
                <wp:docPr id="30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" cy="1090930"/>
                          <a:chOff x="564" y="803"/>
                          <a:chExt cx="258" cy="1718"/>
                        </a:xfrm>
                      </wpg:grpSpPr>
                      <wps:wsp>
                        <wps:cNvPr id="26" name="自选图形 85"/>
                        <wps:cNvSpPr/>
                        <wps:spPr>
                          <a:xfrm rot="-5400000">
                            <a:off x="524" y="858"/>
                            <a:ext cx="353" cy="243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365F91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27" name="自选图形 86"/>
                        <wps:cNvSpPr/>
                        <wps:spPr>
                          <a:xfrm rot="-5400000">
                            <a:off x="509" y="1338"/>
                            <a:ext cx="353" cy="243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365F91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28" name="自选图形 87"/>
                        <wps:cNvSpPr/>
                        <wps:spPr>
                          <a:xfrm rot="-5400000">
                            <a:off x="524" y="1773"/>
                            <a:ext cx="353" cy="243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365F91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29" name="自选图形 88"/>
                        <wps:cNvSpPr/>
                        <wps:spPr>
                          <a:xfrm rot="-5400000">
                            <a:off x="524" y="2223"/>
                            <a:ext cx="353" cy="243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365F91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F7E2DD" id="组合 84" o:spid="_x0000_s1026" style="position:absolute;left:0;text-align:left;margin-left:87.05pt;margin-top:-35.85pt;width:12.9pt;height:85.9pt;z-index:251672576" coordorigin="564,803" coordsize="258,1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自选图形 85" o:spid="_x0000_s1027" type="#_x0000_t5" style="position:absolute;left:524;top:858;width:353;height:2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" fillcolor="#365f91" strokecolor="white"/>
                <v:shape id="自选图形 86" o:spid="_x0000_s1028" type="#_x0000_t5" style="position:absolute;left:509;top:1338;width:353;height:2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" fillcolor="#365f91" strokecolor="white"/>
                <v:shape id="自选图形 87" o:spid="_x0000_s1029" type="#_x0000_t5" style="position:absolute;left:524;top:1773;width:353;height:2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" fillcolor="#365f91" strokecolor="white"/>
                <v:shape id="自选图形 88" o:spid="_x0000_s1030" type="#_x0000_t5" style="position:absolute;left:524;top:2223;width:353;height:2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" fillcolor="#365f91" strokecolor="whit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-1115060</wp:posOffset>
                </wp:positionH>
                <wp:positionV relativeFrom="paragraph">
                  <wp:posOffset>-884555</wp:posOffset>
                </wp:positionV>
                <wp:extent cx="7493000" cy="10617200"/>
                <wp:effectExtent l="63500" t="63500" r="63500" b="63500"/>
                <wp:wrapNone/>
                <wp:docPr id="42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0" cy="1061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0" cap="flat" cmpd="sng">
                          <a:solidFill>
                            <a:srgbClr val="365F9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2E14B07B" id="矩形 96" o:spid="_x0000_s1026" style="position:absolute;left:0;text-align:left;margin-left:-87.8pt;margin-top:-69.65pt;width:590pt;height:836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" strokecolor="#365f91" strokeweight="10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-732155</wp:posOffset>
                </wp:positionH>
                <wp:positionV relativeFrom="paragraph">
                  <wp:posOffset>-557530</wp:posOffset>
                </wp:positionV>
                <wp:extent cx="5673725" cy="1565910"/>
                <wp:effectExtent l="0" t="0" r="0" b="0"/>
                <wp:wrapNone/>
                <wp:docPr id="17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3725" cy="156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4911E0" w:rsidRDefault="009552F3">
                            <w:pPr>
                              <w:adjustRightInd w:val="0"/>
                              <w:snapToGrid w:val="0"/>
                              <w:rPr>
                                <w:rFonts w:ascii="Bookman Old Style" w:eastAsia="微软雅黑" w:hAnsi="Bookman Old Style"/>
                                <w:color w:val="24406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eastAsia="微软雅黑" w:hAnsi="Times New Roman"/>
                                <w:color w:val="244061"/>
                                <w:sz w:val="28"/>
                                <w:szCs w:val="28"/>
                              </w:rPr>
                              <w:t>姓名：</w:t>
                            </w:r>
                            <w:r w:rsidR="003B4E0A"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8"/>
                                <w:szCs w:val="28"/>
                              </w:rPr>
                              <w:t>王神冬</w:t>
                            </w:r>
                            <w:r>
                              <w:rPr>
                                <w:rFonts w:ascii="Bookman Old Style" w:eastAsia="微软雅黑" w:hAnsi="Bookman Old Style"/>
                                <w:color w:val="24406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eastAsia="微软雅黑" w:hAnsi="Bookman Old Style" w:hint="eastAsia"/>
                                <w:color w:val="24406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Bookman Old Style" w:eastAsia="微软雅黑" w:hAnsi="Bookman Old Style"/>
                                <w:color w:val="244061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rFonts w:ascii="Bookman Old Style" w:eastAsia="微软雅黑" w:hAnsi="Bookman Old Style" w:hint="eastAsia"/>
                                <w:color w:val="244061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>
                              <w:rPr>
                                <w:rFonts w:ascii="Bookman Old Style" w:eastAsia="微软雅黑" w:hAnsi="Times New Roman"/>
                                <w:color w:val="244061"/>
                                <w:sz w:val="28"/>
                                <w:szCs w:val="28"/>
                              </w:rPr>
                              <w:t>求职意向：</w:t>
                            </w:r>
                            <w:r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8"/>
                                <w:szCs w:val="28"/>
                              </w:rPr>
                              <w:t>数通、</w:t>
                            </w:r>
                            <w:r w:rsidR="003B4E0A"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8"/>
                                <w:szCs w:val="28"/>
                              </w:rPr>
                              <w:t>存储服务器、云计算</w:t>
                            </w:r>
                          </w:p>
                          <w:p w:rsidR="004911E0" w:rsidRDefault="009552F3">
                            <w:pPr>
                              <w:adjustRightInd w:val="0"/>
                              <w:snapToGrid w:val="0"/>
                              <w:rPr>
                                <w:rFonts w:ascii="Bookman Old Style" w:eastAsia="微软雅黑" w:hAnsi="Bookman Old Style"/>
                                <w:color w:val="24406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eastAsia="微软雅黑" w:hAnsi="Times New Roman"/>
                                <w:color w:val="244061"/>
                                <w:sz w:val="28"/>
                                <w:szCs w:val="28"/>
                              </w:rPr>
                              <w:t>籍贯：</w:t>
                            </w:r>
                            <w:r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8"/>
                                <w:szCs w:val="28"/>
                              </w:rPr>
                              <w:t>江苏</w:t>
                            </w:r>
                            <w:r>
                              <w:rPr>
                                <w:rFonts w:ascii="Bookman Old Style" w:eastAsia="微软雅黑" w:hAnsi="Bookman Old Style"/>
                                <w:color w:val="244061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>
                              <w:rPr>
                                <w:rFonts w:ascii="Bookman Old Style" w:eastAsia="微软雅黑" w:hAnsi="Bookman Old Style" w:hint="eastAsia"/>
                                <w:color w:val="244061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>
                              <w:rPr>
                                <w:rFonts w:ascii="Bookman Old Style" w:eastAsia="微软雅黑" w:hAnsi="Times New Roman"/>
                                <w:color w:val="244061"/>
                                <w:sz w:val="28"/>
                                <w:szCs w:val="28"/>
                              </w:rPr>
                              <w:t>现居地：</w:t>
                            </w:r>
                            <w:r w:rsidR="003B4E0A"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8"/>
                                <w:szCs w:val="28"/>
                              </w:rPr>
                              <w:t>江苏泰州</w:t>
                            </w:r>
                          </w:p>
                          <w:p w:rsidR="004911E0" w:rsidRDefault="009552F3">
                            <w:pPr>
                              <w:adjustRightInd w:val="0"/>
                              <w:snapToGrid w:val="0"/>
                              <w:rPr>
                                <w:rFonts w:ascii="Bookman Old Style" w:eastAsia="微软雅黑" w:hAnsi="Bookman Old Style"/>
                                <w:color w:val="24406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eastAsia="微软雅黑" w:hAnsi="Times New Roman"/>
                                <w:color w:val="244061"/>
                                <w:sz w:val="28"/>
                                <w:szCs w:val="28"/>
                              </w:rPr>
                              <w:t>政治面貌：团员</w:t>
                            </w:r>
                            <w:r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>
                              <w:rPr>
                                <w:rFonts w:ascii="Bookman Old Style" w:eastAsia="微软雅黑" w:hAnsi="Times New Roman"/>
                                <w:color w:val="244061"/>
                                <w:sz w:val="28"/>
                                <w:szCs w:val="28"/>
                              </w:rPr>
                              <w:t>电话：</w:t>
                            </w:r>
                            <w:r w:rsidR="003B4E0A">
                              <w:rPr>
                                <w:rFonts w:ascii="Bookman Old Style" w:eastAsia="微软雅黑" w:hAnsi="Bookman Old Style" w:hint="eastAsia"/>
                                <w:color w:val="244061"/>
                                <w:sz w:val="28"/>
                                <w:szCs w:val="28"/>
                              </w:rPr>
                              <w:t>15366716103</w:t>
                            </w:r>
                          </w:p>
                          <w:p w:rsidR="004911E0" w:rsidRDefault="009552F3">
                            <w:pPr>
                              <w:adjustRightInd w:val="0"/>
                              <w:snapToGrid w:val="0"/>
                              <w:rPr>
                                <w:rFonts w:ascii="Bookman Old Style" w:eastAsia="微软雅黑" w:hAnsi="Bookman Old Style"/>
                                <w:color w:val="24406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eastAsia="微软雅黑" w:hAnsi="Times New Roman"/>
                                <w:color w:val="244061"/>
                                <w:sz w:val="28"/>
                                <w:szCs w:val="28"/>
                              </w:rPr>
                              <w:t>出生年月：</w:t>
                            </w:r>
                            <w:r>
                              <w:rPr>
                                <w:rFonts w:ascii="Bookman Old Style" w:eastAsia="微软雅黑" w:hAnsi="Bookman Old Style" w:hint="eastAsia"/>
                                <w:color w:val="244061"/>
                                <w:sz w:val="28"/>
                                <w:szCs w:val="28"/>
                              </w:rPr>
                              <w:t xml:space="preserve">1995.9       </w:t>
                            </w:r>
                            <w:r>
                              <w:rPr>
                                <w:rFonts w:ascii="Bookman Old Style" w:eastAsia="微软雅黑" w:hAnsi="Times New Roman"/>
                                <w:color w:val="244061"/>
                                <w:sz w:val="28"/>
                                <w:szCs w:val="28"/>
                              </w:rPr>
                              <w:t>邮箱：</w:t>
                            </w:r>
                            <w:hyperlink r:id="rId6" w:history="1">
                              <w:r w:rsidR="003B4E0A" w:rsidRPr="00767038">
                                <w:rPr>
                                  <w:rStyle w:val="aa"/>
                                  <w:rFonts w:ascii="Bookman Old Style" w:eastAsia="微软雅黑" w:hAnsi="Bookman Old Style" w:hint="eastAsia"/>
                                  <w:sz w:val="28"/>
                                  <w:szCs w:val="28"/>
                                </w:rPr>
                                <w:t>1617484074</w:t>
                              </w:r>
                              <w:r w:rsidR="003B4E0A" w:rsidRPr="00767038">
                                <w:rPr>
                                  <w:rStyle w:val="aa"/>
                                  <w:rFonts w:ascii="Bookman Old Style" w:eastAsia="微软雅黑" w:hAnsi="Bookman Old Style"/>
                                  <w:sz w:val="28"/>
                                  <w:szCs w:val="28"/>
                                </w:rPr>
                                <w:t>@qq.com</w:t>
                              </w:r>
                            </w:hyperlink>
                          </w:p>
                          <w:p w:rsidR="004911E0" w:rsidRDefault="009552F3">
                            <w:pPr>
                              <w:adjustRightInd w:val="0"/>
                              <w:snapToGrid w:val="0"/>
                              <w:rPr>
                                <w:rFonts w:ascii="Bookman Old Style" w:eastAsia="微软雅黑" w:hAnsi="Bookman Old Style"/>
                                <w:color w:val="24406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eastAsia="微软雅黑" w:hAnsi="Bookman Old Style"/>
                                <w:color w:val="244061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rFonts w:ascii="Bookman Old Style" w:eastAsia="微软雅黑" w:hAnsi="Bookman Old Style" w:hint="eastAsia"/>
                                <w:color w:val="24406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4911E0" w:rsidRDefault="004911E0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-57.65pt;margin-top:-43.9pt;width:446.75pt;height:123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" filled="f" stroked="f">
                <v:textbox>
                  <w:txbxContent>
                    <w:p w:rsidR="004911E0" w:rsidRDefault="009552F3">
                      <w:pPr>
                        <w:adjustRightInd w:val="0"/>
                        <w:snapToGrid w:val="0"/>
                        <w:rPr>
                          <w:rFonts w:ascii="Bookman Old Style" w:eastAsia="微软雅黑" w:hAnsi="Bookman Old Style"/>
                          <w:color w:val="244061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eastAsia="微软雅黑" w:hAnsi="Times New Roman"/>
                          <w:color w:val="244061"/>
                          <w:sz w:val="28"/>
                          <w:szCs w:val="28"/>
                        </w:rPr>
                        <w:t>姓名：</w:t>
                      </w:r>
                      <w:r w:rsidR="003B4E0A">
                        <w:rPr>
                          <w:rFonts w:ascii="Bookman Old Style" w:eastAsia="微软雅黑" w:hAnsi="Times New Roman" w:hint="eastAsia"/>
                          <w:color w:val="244061"/>
                          <w:sz w:val="28"/>
                          <w:szCs w:val="28"/>
                        </w:rPr>
                        <w:t>王神冬</w:t>
                      </w:r>
                      <w:r>
                        <w:rPr>
                          <w:rFonts w:ascii="Bookman Old Style" w:eastAsia="微软雅黑" w:hAnsi="Bookman Old Style"/>
                          <w:color w:val="24406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Bookman Old Style" w:eastAsia="微软雅黑" w:hAnsi="Bookman Old Style" w:hint="eastAsia"/>
                          <w:color w:val="244061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Bookman Old Style" w:eastAsia="微软雅黑" w:hAnsi="Bookman Old Style"/>
                          <w:color w:val="244061"/>
                          <w:sz w:val="28"/>
                          <w:szCs w:val="28"/>
                        </w:rPr>
                        <w:t xml:space="preserve">      </w:t>
                      </w:r>
                      <w:r>
                        <w:rPr>
                          <w:rFonts w:ascii="Bookman Old Style" w:eastAsia="微软雅黑" w:hAnsi="Bookman Old Style" w:hint="eastAsia"/>
                          <w:color w:val="244061"/>
                          <w:sz w:val="28"/>
                          <w:szCs w:val="28"/>
                        </w:rPr>
                        <w:t xml:space="preserve">       </w:t>
                      </w:r>
                      <w:r>
                        <w:rPr>
                          <w:rFonts w:ascii="Bookman Old Style" w:eastAsia="微软雅黑" w:hAnsi="Times New Roman"/>
                          <w:color w:val="244061"/>
                          <w:sz w:val="28"/>
                          <w:szCs w:val="28"/>
                        </w:rPr>
                        <w:t>求职意向：</w:t>
                      </w:r>
                      <w:r>
                        <w:rPr>
                          <w:rFonts w:ascii="Bookman Old Style" w:eastAsia="微软雅黑" w:hAnsi="Times New Roman" w:hint="eastAsia"/>
                          <w:color w:val="244061"/>
                          <w:sz w:val="28"/>
                          <w:szCs w:val="28"/>
                        </w:rPr>
                        <w:t>数通、</w:t>
                      </w:r>
                      <w:r w:rsidR="003B4E0A">
                        <w:rPr>
                          <w:rFonts w:ascii="Bookman Old Style" w:eastAsia="微软雅黑" w:hAnsi="Times New Roman" w:hint="eastAsia"/>
                          <w:color w:val="244061"/>
                          <w:sz w:val="28"/>
                          <w:szCs w:val="28"/>
                        </w:rPr>
                        <w:t>存储服务器、云计算</w:t>
                      </w:r>
                    </w:p>
                    <w:p w:rsidR="004911E0" w:rsidRDefault="009552F3">
                      <w:pPr>
                        <w:adjustRightInd w:val="0"/>
                        <w:snapToGrid w:val="0"/>
                        <w:rPr>
                          <w:rFonts w:ascii="Bookman Old Style" w:eastAsia="微软雅黑" w:hAnsi="Bookman Old Style"/>
                          <w:color w:val="244061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eastAsia="微软雅黑" w:hAnsi="Times New Roman"/>
                          <w:color w:val="244061"/>
                          <w:sz w:val="28"/>
                          <w:szCs w:val="28"/>
                        </w:rPr>
                        <w:t>籍贯：</w:t>
                      </w:r>
                      <w:r>
                        <w:rPr>
                          <w:rFonts w:ascii="Bookman Old Style" w:eastAsia="微软雅黑" w:hAnsi="Times New Roman" w:hint="eastAsia"/>
                          <w:color w:val="244061"/>
                          <w:sz w:val="28"/>
                          <w:szCs w:val="28"/>
                        </w:rPr>
                        <w:t>江苏</w:t>
                      </w:r>
                      <w:r>
                        <w:rPr>
                          <w:rFonts w:ascii="Bookman Old Style" w:eastAsia="微软雅黑" w:hAnsi="Bookman Old Style"/>
                          <w:color w:val="244061"/>
                          <w:sz w:val="28"/>
                          <w:szCs w:val="28"/>
                        </w:rPr>
                        <w:t xml:space="preserve">         </w:t>
                      </w:r>
                      <w:r>
                        <w:rPr>
                          <w:rFonts w:ascii="Bookman Old Style" w:eastAsia="微软雅黑" w:hAnsi="Bookman Old Style" w:hint="eastAsia"/>
                          <w:color w:val="244061"/>
                          <w:sz w:val="28"/>
                          <w:szCs w:val="28"/>
                        </w:rPr>
                        <w:t xml:space="preserve">       </w:t>
                      </w:r>
                      <w:r>
                        <w:rPr>
                          <w:rFonts w:ascii="Bookman Old Style" w:eastAsia="微软雅黑" w:hAnsi="Times New Roman"/>
                          <w:color w:val="244061"/>
                          <w:sz w:val="28"/>
                          <w:szCs w:val="28"/>
                        </w:rPr>
                        <w:t>现居地：</w:t>
                      </w:r>
                      <w:r w:rsidR="003B4E0A">
                        <w:rPr>
                          <w:rFonts w:ascii="Bookman Old Style" w:eastAsia="微软雅黑" w:hAnsi="Times New Roman" w:hint="eastAsia"/>
                          <w:color w:val="244061"/>
                          <w:sz w:val="28"/>
                          <w:szCs w:val="28"/>
                        </w:rPr>
                        <w:t>江苏泰州</w:t>
                      </w:r>
                    </w:p>
                    <w:p w:rsidR="004911E0" w:rsidRDefault="009552F3">
                      <w:pPr>
                        <w:adjustRightInd w:val="0"/>
                        <w:snapToGrid w:val="0"/>
                        <w:rPr>
                          <w:rFonts w:ascii="Bookman Old Style" w:eastAsia="微软雅黑" w:hAnsi="Bookman Old Style"/>
                          <w:color w:val="244061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eastAsia="微软雅黑" w:hAnsi="Times New Roman"/>
                          <w:color w:val="244061"/>
                          <w:sz w:val="28"/>
                          <w:szCs w:val="28"/>
                        </w:rPr>
                        <w:t>政治面貌：团员</w:t>
                      </w:r>
                      <w:r>
                        <w:rPr>
                          <w:rFonts w:ascii="Bookman Old Style" w:eastAsia="微软雅黑" w:hAnsi="Times New Roman" w:hint="eastAsia"/>
                          <w:color w:val="244061"/>
                          <w:sz w:val="28"/>
                          <w:szCs w:val="28"/>
                        </w:rPr>
                        <w:t xml:space="preserve">            </w:t>
                      </w:r>
                      <w:r>
                        <w:rPr>
                          <w:rFonts w:ascii="Bookman Old Style" w:eastAsia="微软雅黑" w:hAnsi="Times New Roman"/>
                          <w:color w:val="244061"/>
                          <w:sz w:val="28"/>
                          <w:szCs w:val="28"/>
                        </w:rPr>
                        <w:t>电话：</w:t>
                      </w:r>
                      <w:r w:rsidR="003B4E0A">
                        <w:rPr>
                          <w:rFonts w:ascii="Bookman Old Style" w:eastAsia="微软雅黑" w:hAnsi="Bookman Old Style" w:hint="eastAsia"/>
                          <w:color w:val="244061"/>
                          <w:sz w:val="28"/>
                          <w:szCs w:val="28"/>
                        </w:rPr>
                        <w:t>15366716103</w:t>
                      </w:r>
                    </w:p>
                    <w:p w:rsidR="004911E0" w:rsidRDefault="009552F3">
                      <w:pPr>
                        <w:adjustRightInd w:val="0"/>
                        <w:snapToGrid w:val="0"/>
                        <w:rPr>
                          <w:rFonts w:ascii="Bookman Old Style" w:eastAsia="微软雅黑" w:hAnsi="Bookman Old Style"/>
                          <w:color w:val="244061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eastAsia="微软雅黑" w:hAnsi="Times New Roman"/>
                          <w:color w:val="244061"/>
                          <w:sz w:val="28"/>
                          <w:szCs w:val="28"/>
                        </w:rPr>
                        <w:t>出生年月：</w:t>
                      </w:r>
                      <w:r>
                        <w:rPr>
                          <w:rFonts w:ascii="Bookman Old Style" w:eastAsia="微软雅黑" w:hAnsi="Bookman Old Style" w:hint="eastAsia"/>
                          <w:color w:val="244061"/>
                          <w:sz w:val="28"/>
                          <w:szCs w:val="28"/>
                        </w:rPr>
                        <w:t xml:space="preserve">1995.9       </w:t>
                      </w:r>
                      <w:r>
                        <w:rPr>
                          <w:rFonts w:ascii="Bookman Old Style" w:eastAsia="微软雅黑" w:hAnsi="Times New Roman"/>
                          <w:color w:val="244061"/>
                          <w:sz w:val="28"/>
                          <w:szCs w:val="28"/>
                        </w:rPr>
                        <w:t>邮箱：</w:t>
                      </w:r>
                      <w:hyperlink r:id="rId7" w:history="1">
                        <w:r w:rsidR="003B4E0A" w:rsidRPr="00767038">
                          <w:rPr>
                            <w:rStyle w:val="aa"/>
                            <w:rFonts w:ascii="Bookman Old Style" w:eastAsia="微软雅黑" w:hAnsi="Bookman Old Style" w:hint="eastAsia"/>
                            <w:sz w:val="28"/>
                            <w:szCs w:val="28"/>
                          </w:rPr>
                          <w:t>1617484074</w:t>
                        </w:r>
                        <w:r w:rsidR="003B4E0A" w:rsidRPr="00767038">
                          <w:rPr>
                            <w:rStyle w:val="aa"/>
                            <w:rFonts w:ascii="Bookman Old Style" w:eastAsia="微软雅黑" w:hAnsi="Bookman Old Style"/>
                            <w:sz w:val="28"/>
                            <w:szCs w:val="28"/>
                          </w:rPr>
                          <w:t>@qq.com</w:t>
                        </w:r>
                      </w:hyperlink>
                    </w:p>
                    <w:p w:rsidR="004911E0" w:rsidRDefault="009552F3">
                      <w:pPr>
                        <w:adjustRightInd w:val="0"/>
                        <w:snapToGrid w:val="0"/>
                        <w:rPr>
                          <w:rFonts w:ascii="Bookman Old Style" w:eastAsia="微软雅黑" w:hAnsi="Bookman Old Style"/>
                          <w:color w:val="244061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eastAsia="微软雅黑" w:hAnsi="Bookman Old Style"/>
                          <w:color w:val="244061"/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rFonts w:ascii="Bookman Old Style" w:eastAsia="微软雅黑" w:hAnsi="Bookman Old Style" w:hint="eastAsia"/>
                          <w:color w:val="244061"/>
                          <w:sz w:val="28"/>
                          <w:szCs w:val="28"/>
                        </w:rPr>
                        <w:t xml:space="preserve"> </w:t>
                      </w:r>
                    </w:p>
                    <w:p w:rsidR="004911E0" w:rsidRDefault="004911E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-438785</wp:posOffset>
                </wp:positionV>
                <wp:extent cx="163830" cy="1090930"/>
                <wp:effectExtent l="8255" t="9525" r="18415" b="23495"/>
                <wp:wrapNone/>
                <wp:docPr id="25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" cy="1090930"/>
                          <a:chOff x="564" y="803"/>
                          <a:chExt cx="258" cy="1718"/>
                        </a:xfrm>
                      </wpg:grpSpPr>
                      <wps:wsp>
                        <wps:cNvPr id="21" name="自选图形 60"/>
                        <wps:cNvSpPr/>
                        <wps:spPr>
                          <a:xfrm rot="-5400000">
                            <a:off x="524" y="858"/>
                            <a:ext cx="353" cy="243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365F91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22" name="自选图形 61"/>
                        <wps:cNvSpPr/>
                        <wps:spPr>
                          <a:xfrm rot="-5400000">
                            <a:off x="509" y="1338"/>
                            <a:ext cx="353" cy="243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365F91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23" name="自选图形 62"/>
                        <wps:cNvSpPr/>
                        <wps:spPr>
                          <a:xfrm rot="-5400000">
                            <a:off x="524" y="1773"/>
                            <a:ext cx="353" cy="243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365F91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24" name="自选图形 63"/>
                        <wps:cNvSpPr/>
                        <wps:spPr>
                          <a:xfrm rot="-5400000">
                            <a:off x="524" y="2223"/>
                            <a:ext cx="353" cy="243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365F91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58E85A" id="组合 83" o:spid="_x0000_s1026" style="position:absolute;left:0;text-align:left;margin-left:-66.4pt;margin-top:-34.55pt;width:12.9pt;height:85.9pt;z-index:251671552" coordorigin="564,803" coordsize="258,1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">
                <v:shape id="自选图形 60" o:spid="_x0000_s1027" type="#_x0000_t5" style="position:absolute;left:524;top:858;width:353;height:2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" fillcolor="#365f91" strokecolor="white"/>
                <v:shape id="自选图形 61" o:spid="_x0000_s1028" type="#_x0000_t5" style="position:absolute;left:509;top:1338;width:353;height:2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" fillcolor="#365f91" strokecolor="white"/>
                <v:shape id="自选图形 62" o:spid="_x0000_s1029" type="#_x0000_t5" style="position:absolute;left:524;top:1773;width:353;height:2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" fillcolor="#365f91" strokecolor="white"/>
                <v:shape id="自选图形 63" o:spid="_x0000_s1030" type="#_x0000_t5" style="position:absolute;left:524;top:2223;width:353;height:24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" fillcolor="#365f91" strokecolor="white"/>
              </v:group>
            </w:pict>
          </mc:Fallback>
        </mc:AlternateContent>
      </w:r>
      <w:r>
        <w:rPr>
          <w:rFonts w:hint="eastAsia"/>
        </w:rPr>
        <w:t xml:space="preserve">                 </w:t>
      </w:r>
    </w:p>
    <w:p w:rsidR="004911E0" w:rsidRDefault="00102689"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6210300</wp:posOffset>
                </wp:positionV>
                <wp:extent cx="6208395" cy="1478280"/>
                <wp:effectExtent l="0" t="0" r="0" b="0"/>
                <wp:wrapNone/>
                <wp:docPr id="20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8395" cy="1478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4911E0" w:rsidRDefault="009552F3">
                            <w:pPr>
                              <w:snapToGrid w:val="0"/>
                              <w:spacing w:line="300" w:lineRule="auto"/>
                              <w:ind w:firstLineChars="150" w:firstLine="480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sz w:val="32"/>
                                <w:szCs w:val="32"/>
                              </w:rPr>
                              <w:t>技能证书</w:t>
                            </w:r>
                          </w:p>
                          <w:p w:rsidR="00102689" w:rsidRPr="00102689" w:rsidRDefault="009552F3" w:rsidP="00102689"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4406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44061"/>
                                <w:sz w:val="24"/>
                                <w:szCs w:val="24"/>
                              </w:rPr>
                              <w:t xml:space="preserve">华为数通HCNA证书   </w:t>
                            </w:r>
                            <w:r w:rsidR="00102689">
                              <w:rPr>
                                <w:rFonts w:ascii="微软雅黑" w:eastAsia="微软雅黑" w:hAnsi="微软雅黑" w:hint="eastAsia"/>
                                <w:color w:val="244061"/>
                                <w:sz w:val="24"/>
                                <w:szCs w:val="24"/>
                              </w:rPr>
                              <w:t>计算机网络管理员三级</w:t>
                            </w:r>
                          </w:p>
                          <w:p w:rsidR="004911E0" w:rsidRDefault="009552F3"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4406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44061"/>
                                <w:sz w:val="24"/>
                                <w:szCs w:val="24"/>
                              </w:rPr>
                              <w:t>大学英语三级   全国计算机等级大赛一级证书</w:t>
                            </w:r>
                          </w:p>
                          <w:p w:rsidR="004911E0" w:rsidRDefault="009552F3"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4406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44061"/>
                                <w:sz w:val="24"/>
                                <w:szCs w:val="24"/>
                              </w:rPr>
                              <w:t>普通话二级乙等</w:t>
                            </w:r>
                          </w:p>
                          <w:p w:rsidR="004911E0" w:rsidRDefault="004911E0">
                            <w:pPr>
                              <w:adjustRightInd w:val="0"/>
                              <w:snapToGrid w:val="0"/>
                              <w:ind w:leftChars="200" w:left="42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</w:p>
                          <w:p w:rsidR="004911E0" w:rsidRDefault="009552F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150" w:firstLine="30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8" o:spid="_x0000_s1027" type="#_x0000_t202" style="position:absolute;left:0;text-align:left;margin-left:-45.6pt;margin-top:489pt;width:488.85pt;height:116.4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" filled="f" stroked="f">
                <v:textbox>
                  <w:txbxContent>
                    <w:p w:rsidR="004911E0" w:rsidRDefault="009552F3">
                      <w:pPr>
                        <w:snapToGrid w:val="0"/>
                        <w:spacing w:line="300" w:lineRule="auto"/>
                        <w:ind w:firstLineChars="150" w:firstLine="480"/>
                        <w:rPr>
                          <w:rFonts w:ascii="微软雅黑" w:eastAsia="微软雅黑" w:hAnsi="微软雅黑"/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  <w:sz w:val="32"/>
                          <w:szCs w:val="32"/>
                        </w:rPr>
                        <w:t>技能证书</w:t>
                      </w:r>
                    </w:p>
                    <w:p w:rsidR="00102689" w:rsidRPr="00102689" w:rsidRDefault="009552F3" w:rsidP="00102689"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24406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44061"/>
                          <w:sz w:val="24"/>
                          <w:szCs w:val="24"/>
                        </w:rPr>
                        <w:t xml:space="preserve">华为数通HCNA证书   </w:t>
                      </w:r>
                      <w:r w:rsidR="00102689">
                        <w:rPr>
                          <w:rFonts w:ascii="微软雅黑" w:eastAsia="微软雅黑" w:hAnsi="微软雅黑" w:hint="eastAsia"/>
                          <w:color w:val="244061"/>
                          <w:sz w:val="24"/>
                          <w:szCs w:val="24"/>
                        </w:rPr>
                        <w:t>计算机网络管理员三级</w:t>
                      </w:r>
                    </w:p>
                    <w:p w:rsidR="004911E0" w:rsidRDefault="009552F3"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24406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44061"/>
                          <w:sz w:val="24"/>
                          <w:szCs w:val="24"/>
                        </w:rPr>
                        <w:t>大学英语三级   全国计算机等级大赛一级证书</w:t>
                      </w:r>
                    </w:p>
                    <w:p w:rsidR="004911E0" w:rsidRDefault="009552F3"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24406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44061"/>
                          <w:sz w:val="24"/>
                          <w:szCs w:val="24"/>
                        </w:rPr>
                        <w:t>普通话二级乙等</w:t>
                      </w:r>
                    </w:p>
                    <w:p w:rsidR="004911E0" w:rsidRDefault="004911E0">
                      <w:pPr>
                        <w:adjustRightInd w:val="0"/>
                        <w:snapToGrid w:val="0"/>
                        <w:ind w:leftChars="200" w:left="420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</w:pPr>
                    </w:p>
                    <w:p w:rsidR="004911E0" w:rsidRDefault="009552F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150" w:firstLine="300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9552F3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-589915</wp:posOffset>
                </wp:positionH>
                <wp:positionV relativeFrom="paragraph">
                  <wp:posOffset>7567295</wp:posOffset>
                </wp:positionV>
                <wp:extent cx="6327140" cy="1844040"/>
                <wp:effectExtent l="0" t="0" r="0" b="0"/>
                <wp:wrapNone/>
                <wp:docPr id="19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7140" cy="1844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102689" w:rsidRDefault="009552F3" w:rsidP="00102689">
                            <w:pPr>
                              <w:snapToGrid w:val="0"/>
                              <w:spacing w:line="300" w:lineRule="auto"/>
                              <w:ind w:firstLineChars="150" w:firstLine="480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sz w:val="32"/>
                                <w:szCs w:val="32"/>
                              </w:rPr>
                              <w:t>自我评价</w:t>
                            </w:r>
                          </w:p>
                          <w:p w:rsidR="004911E0" w:rsidRDefault="009552F3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</w:rPr>
                              <w:t>工作方面：</w:t>
                            </w:r>
                            <w:r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4"/>
                                <w:szCs w:val="24"/>
                              </w:rPr>
                              <w:t>能够认真负责完成领导赋予的每一个任务，而且完成的很出色。在遇到困难时，第一反应是如何去解决它，而不是试图逃避</w:t>
                            </w:r>
                          </w:p>
                          <w:p w:rsidR="004911E0" w:rsidRDefault="009552F3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</w:rPr>
                              <w:t>性格方面：</w:t>
                            </w:r>
                            <w:r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4"/>
                                <w:szCs w:val="24"/>
                              </w:rPr>
                              <w:t>性格开朗，相信自我，自信而不自负，为人正直稳重，待人以诚，具有很强的团队意识以及组织力和适应力</w:t>
                            </w:r>
                          </w:p>
                          <w:p w:rsidR="004911E0" w:rsidRDefault="009552F3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</w:rPr>
                              <w:t>学习方面：</w:t>
                            </w:r>
                            <w:r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4"/>
                                <w:szCs w:val="24"/>
                              </w:rPr>
                              <w:t>拥有较强的学习能力，实际动手能力强，认为实践是最好的学习方法</w:t>
                            </w:r>
                          </w:p>
                          <w:p w:rsidR="004911E0" w:rsidRDefault="004911E0">
                            <w:pPr>
                              <w:adjustRightInd w:val="0"/>
                              <w:snapToGrid w:val="0"/>
                              <w:ind w:leftChars="200" w:left="42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</w:p>
                          <w:p w:rsidR="004911E0" w:rsidRDefault="009552F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150" w:firstLine="30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left:0;text-align:left;margin-left:-46.45pt;margin-top:595.85pt;width:498.2pt;height:145.2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" filled="f" stroked="f">
                <v:textbox>
                  <w:txbxContent>
                    <w:p w:rsidR="00102689" w:rsidRDefault="009552F3" w:rsidP="00102689">
                      <w:pPr>
                        <w:snapToGrid w:val="0"/>
                        <w:spacing w:line="300" w:lineRule="auto"/>
                        <w:ind w:firstLineChars="150" w:firstLine="480"/>
                        <w:rPr>
                          <w:rFonts w:ascii="微软雅黑" w:eastAsia="微软雅黑" w:hAnsi="微软雅黑"/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  <w:sz w:val="32"/>
                          <w:szCs w:val="32"/>
                        </w:rPr>
                        <w:t>自我评价</w:t>
                      </w:r>
                    </w:p>
                    <w:p w:rsidR="004911E0" w:rsidRDefault="009552F3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</w:rPr>
                        <w:t>工作方面：</w:t>
                      </w:r>
                      <w:r>
                        <w:rPr>
                          <w:rFonts w:ascii="Bookman Old Style" w:eastAsia="微软雅黑" w:hAnsi="Times New Roman" w:hint="eastAsia"/>
                          <w:color w:val="244061"/>
                          <w:sz w:val="24"/>
                          <w:szCs w:val="24"/>
                        </w:rPr>
                        <w:t>能够认真负责完成领导赋予的每一个任务，而且完成的很出色。在遇到困难时，第一反应是如何去解决它，而不是试图逃避</w:t>
                      </w:r>
                    </w:p>
                    <w:p w:rsidR="004911E0" w:rsidRDefault="009552F3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</w:rPr>
                        <w:t>性格方面：</w:t>
                      </w:r>
                      <w:r>
                        <w:rPr>
                          <w:rFonts w:ascii="Bookman Old Style" w:eastAsia="微软雅黑" w:hAnsi="Times New Roman" w:hint="eastAsia"/>
                          <w:color w:val="244061"/>
                          <w:sz w:val="24"/>
                          <w:szCs w:val="24"/>
                        </w:rPr>
                        <w:t>性格开朗，相信自我，自信而不自负，为人正直稳重，待人以诚，具有很强的团队意识以及组织力和适应力</w:t>
                      </w:r>
                    </w:p>
                    <w:p w:rsidR="004911E0" w:rsidRDefault="009552F3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</w:rPr>
                        <w:t>学习方面：</w:t>
                      </w:r>
                      <w:r>
                        <w:rPr>
                          <w:rFonts w:ascii="Bookman Old Style" w:eastAsia="微软雅黑" w:hAnsi="Times New Roman" w:hint="eastAsia"/>
                          <w:color w:val="244061"/>
                          <w:sz w:val="24"/>
                          <w:szCs w:val="24"/>
                        </w:rPr>
                        <w:t>拥有较强的学习能力，实际动手能力强，认为实践是最好的学习方法</w:t>
                      </w:r>
                    </w:p>
                    <w:p w:rsidR="004911E0" w:rsidRDefault="004911E0">
                      <w:pPr>
                        <w:adjustRightInd w:val="0"/>
                        <w:snapToGrid w:val="0"/>
                        <w:ind w:leftChars="200" w:left="420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</w:pPr>
                    </w:p>
                    <w:p w:rsidR="004911E0" w:rsidRDefault="009552F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150" w:firstLine="300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9552F3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-549275</wp:posOffset>
                </wp:positionH>
                <wp:positionV relativeFrom="paragraph">
                  <wp:posOffset>1553845</wp:posOffset>
                </wp:positionV>
                <wp:extent cx="6461760" cy="3060065"/>
                <wp:effectExtent l="0" t="0" r="0" b="0"/>
                <wp:wrapNone/>
                <wp:docPr id="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0" cy="10699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:rsidR="004911E0" w:rsidRDefault="004911E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p w:rsidR="004911E0" w:rsidRDefault="009552F3">
                            <w:pPr>
                              <w:snapToGrid w:val="0"/>
                              <w:spacing w:line="300" w:lineRule="auto"/>
                              <w:ind w:firstLineChars="150" w:firstLine="480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sz w:val="32"/>
                                <w:szCs w:val="32"/>
                              </w:rPr>
                              <w:t>学习经历</w:t>
                            </w:r>
                          </w:p>
                          <w:p w:rsidR="004911E0" w:rsidRPr="003B4E0A" w:rsidRDefault="009552F3" w:rsidP="003B4E0A">
                            <w:pPr>
                              <w:pStyle w:val="Style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Bookman Old Style" w:eastAsia="微软雅黑" w:hAnsi="Times New Roman"/>
                                <w:color w:val="24406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4"/>
                                <w:szCs w:val="24"/>
                              </w:rPr>
                              <w:t>2015</w:t>
                            </w:r>
                            <w:r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4"/>
                                <w:szCs w:val="24"/>
                              </w:rPr>
                              <w:t>年</w:t>
                            </w:r>
                            <w:r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4"/>
                                <w:szCs w:val="24"/>
                              </w:rPr>
                              <w:t>9</w:t>
                            </w:r>
                            <w:r w:rsidR="003B4E0A"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4"/>
                                <w:szCs w:val="24"/>
                              </w:rPr>
                              <w:t>月任班级劳委</w:t>
                            </w:r>
                            <w:r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4"/>
                                <w:szCs w:val="24"/>
                              </w:rPr>
                              <w:t>，并在新生军训中获得“军训标兵称号</w:t>
                            </w:r>
                          </w:p>
                          <w:p w:rsidR="004911E0" w:rsidRDefault="003B4E0A">
                            <w:pPr>
                              <w:pStyle w:val="Style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Bookman Old Style" w:eastAsia="微软雅黑" w:hAnsi="Times New Roman"/>
                                <w:color w:val="24406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4"/>
                                <w:szCs w:val="24"/>
                              </w:rPr>
                              <w:t>在中望杯通信工程勘测与制图大赛中，荣获一等奖</w:t>
                            </w:r>
                          </w:p>
                          <w:p w:rsidR="003B4E0A" w:rsidRDefault="003B4E0A">
                            <w:pPr>
                              <w:pStyle w:val="Style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Bookman Old Style" w:eastAsia="微软雅黑" w:hAnsi="Times New Roman"/>
                                <w:color w:val="24406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4"/>
                                <w:szCs w:val="24"/>
                              </w:rPr>
                              <w:t>在</w:t>
                            </w:r>
                            <w:r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4"/>
                                <w:szCs w:val="24"/>
                              </w:rPr>
                              <w:t>2016</w:t>
                            </w:r>
                            <w:r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4"/>
                                <w:szCs w:val="24"/>
                              </w:rPr>
                              <w:t>年</w:t>
                            </w:r>
                            <w:r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4"/>
                                <w:szCs w:val="24"/>
                              </w:rPr>
                              <w:t>月，当选学生会秘书部部长。</w:t>
                            </w:r>
                          </w:p>
                          <w:p w:rsidR="004911E0" w:rsidRDefault="009552F3">
                            <w:pPr>
                              <w:pStyle w:val="Style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Bookman Old Style" w:eastAsia="微软雅黑" w:hAnsi="Times New Roman"/>
                                <w:color w:val="24406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4"/>
                                <w:szCs w:val="24"/>
                              </w:rPr>
                              <w:t>在</w:t>
                            </w:r>
                            <w:r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4"/>
                                <w:szCs w:val="24"/>
                              </w:rPr>
                              <w:t>2016</w:t>
                            </w:r>
                            <w:r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4"/>
                                <w:szCs w:val="24"/>
                              </w:rPr>
                              <w:t>学年度中，工作表现突出，荣获”优秀学生干部“”“优秀共青团员等称号</w:t>
                            </w:r>
                            <w:r w:rsidR="003B4E0A"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4911E0" w:rsidRDefault="009552F3">
                            <w:pPr>
                              <w:pStyle w:val="Style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Bookman Old Style" w:eastAsia="微软雅黑" w:hAnsi="Times New Roman"/>
                                <w:color w:val="24406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4"/>
                                <w:szCs w:val="24"/>
                              </w:rPr>
                              <w:t>在</w:t>
                            </w:r>
                            <w:r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4"/>
                                <w:szCs w:val="24"/>
                              </w:rPr>
                              <w:t>2016</w:t>
                            </w:r>
                            <w:r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4"/>
                                <w:szCs w:val="24"/>
                              </w:rPr>
                              <w:t>年</w:t>
                            </w:r>
                            <w:r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4"/>
                                <w:szCs w:val="24"/>
                              </w:rPr>
                              <w:t>月以及</w:t>
                            </w:r>
                            <w:r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4"/>
                                <w:szCs w:val="24"/>
                              </w:rPr>
                              <w:t>12</w:t>
                            </w:r>
                            <w:r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4"/>
                                <w:szCs w:val="24"/>
                              </w:rPr>
                              <w:t>月，获得全国计算机等级考试一级证书以及普通话二级乙等证书</w:t>
                            </w:r>
                            <w:r w:rsidR="003B4E0A"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3B4E0A" w:rsidRPr="003B4E0A" w:rsidRDefault="009552F3" w:rsidP="003B4E0A">
                            <w:pPr>
                              <w:pStyle w:val="Style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Bookman Old Style" w:eastAsia="微软雅黑" w:hAnsi="Times New Roman"/>
                                <w:color w:val="24406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4"/>
                                <w:szCs w:val="24"/>
                              </w:rPr>
                              <w:t>2016</w:t>
                            </w:r>
                            <w:r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4"/>
                                <w:szCs w:val="24"/>
                              </w:rPr>
                              <w:t>年度</w:t>
                            </w:r>
                            <w:r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4"/>
                                <w:szCs w:val="24"/>
                              </w:rPr>
                              <w:t>月份，参加华为数通培训，并在</w:t>
                            </w:r>
                            <w:r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4"/>
                                <w:szCs w:val="24"/>
                              </w:rPr>
                              <w:t>月份成功考取华为数通</w:t>
                            </w:r>
                            <w:r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4"/>
                                <w:szCs w:val="24"/>
                              </w:rPr>
                              <w:t>HCNA</w:t>
                            </w:r>
                            <w:r w:rsidR="003B4E0A"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3B4E0A" w:rsidRDefault="009552F3" w:rsidP="003B4E0A">
                            <w:pPr>
                              <w:pStyle w:val="Style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Bookman Old Style" w:eastAsia="微软雅黑" w:hAnsi="Times New Roman"/>
                                <w:color w:val="24406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4"/>
                                <w:szCs w:val="24"/>
                              </w:rPr>
                              <w:t>2017</w:t>
                            </w:r>
                            <w:r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4"/>
                                <w:szCs w:val="24"/>
                              </w:rPr>
                              <w:t>年参加全国</w:t>
                            </w:r>
                            <w:r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4"/>
                                <w:szCs w:val="24"/>
                              </w:rPr>
                              <w:t>ICT</w:t>
                            </w:r>
                            <w:r w:rsidR="003B4E0A"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4"/>
                                <w:szCs w:val="24"/>
                              </w:rPr>
                              <w:t>大赛在南京万和培训收获良多。</w:t>
                            </w:r>
                          </w:p>
                          <w:p w:rsidR="003B4E0A" w:rsidRPr="003B4E0A" w:rsidRDefault="003B4E0A" w:rsidP="003B4E0A">
                            <w:pPr>
                              <w:pStyle w:val="Style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Bookman Old Style" w:eastAsia="微软雅黑" w:hAnsi="Times New Roman"/>
                                <w:color w:val="24406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eastAsia="微软雅黑" w:hAnsi="Times New Roman"/>
                                <w:color w:val="244061"/>
                                <w:sz w:val="24"/>
                                <w:szCs w:val="24"/>
                              </w:rPr>
                              <w:t>2017</w:t>
                            </w:r>
                            <w:r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4"/>
                                <w:szCs w:val="24"/>
                              </w:rPr>
                              <w:t>年在上海泰克网络实验室参加</w:t>
                            </w:r>
                            <w:r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4"/>
                                <w:szCs w:val="24"/>
                              </w:rPr>
                              <w:t>HCIE-</w:t>
                            </w:r>
                            <w:r>
                              <w:rPr>
                                <w:rFonts w:ascii="Bookman Old Style" w:eastAsia="微软雅黑" w:hAnsi="Times New Roman"/>
                                <w:color w:val="244061"/>
                                <w:sz w:val="24"/>
                                <w:szCs w:val="24"/>
                              </w:rPr>
                              <w:t>storage</w:t>
                            </w:r>
                            <w:r w:rsidR="00102689"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4"/>
                                <w:szCs w:val="24"/>
                              </w:rPr>
                              <w:t>培训，随后</w:t>
                            </w:r>
                            <w:r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4"/>
                                <w:szCs w:val="24"/>
                              </w:rPr>
                              <w:t>通过了笔试和</w:t>
                            </w:r>
                            <w:r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4"/>
                                <w:szCs w:val="24"/>
                              </w:rPr>
                              <w:t>LAB</w:t>
                            </w:r>
                            <w:r w:rsidR="009552F3"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4"/>
                                <w:szCs w:val="24"/>
                              </w:rPr>
                              <w:t>机试，</w:t>
                            </w:r>
                            <w:r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4"/>
                                <w:szCs w:val="24"/>
                              </w:rPr>
                              <w:t>现正备考面试。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9" type="#_x0000_t202" style="position:absolute;left:0;text-align:left;margin-left:-43.25pt;margin-top:122.35pt;width:508.8pt;height:240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" filled="f" stroked="f">
                <v:textbox>
                  <w:txbxContent>
                    <w:p w:rsidR="004911E0" w:rsidRDefault="004911E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 w:val="10"/>
                          <w:szCs w:val="10"/>
                        </w:rPr>
                      </w:pPr>
                    </w:p>
                    <w:p w:rsidR="004911E0" w:rsidRDefault="009552F3">
                      <w:pPr>
                        <w:snapToGrid w:val="0"/>
                        <w:spacing w:line="300" w:lineRule="auto"/>
                        <w:ind w:firstLineChars="150" w:firstLine="480"/>
                        <w:rPr>
                          <w:rFonts w:ascii="微软雅黑" w:eastAsia="微软雅黑" w:hAnsi="微软雅黑"/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  <w:sz w:val="32"/>
                          <w:szCs w:val="32"/>
                        </w:rPr>
                        <w:t>学习经历</w:t>
                      </w:r>
                    </w:p>
                    <w:p w:rsidR="004911E0" w:rsidRPr="003B4E0A" w:rsidRDefault="009552F3" w:rsidP="003B4E0A">
                      <w:pPr>
                        <w:pStyle w:val="Style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Bookman Old Style" w:eastAsia="微软雅黑" w:hAnsi="Times New Roman"/>
                          <w:color w:val="244061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eastAsia="微软雅黑" w:hAnsi="Times New Roman" w:hint="eastAsia"/>
                          <w:color w:val="244061"/>
                          <w:sz w:val="24"/>
                          <w:szCs w:val="24"/>
                        </w:rPr>
                        <w:t>2015</w:t>
                      </w:r>
                      <w:r>
                        <w:rPr>
                          <w:rFonts w:ascii="Bookman Old Style" w:eastAsia="微软雅黑" w:hAnsi="Times New Roman" w:hint="eastAsia"/>
                          <w:color w:val="244061"/>
                          <w:sz w:val="24"/>
                          <w:szCs w:val="24"/>
                        </w:rPr>
                        <w:t>年</w:t>
                      </w:r>
                      <w:r>
                        <w:rPr>
                          <w:rFonts w:ascii="Bookman Old Style" w:eastAsia="微软雅黑" w:hAnsi="Times New Roman" w:hint="eastAsia"/>
                          <w:color w:val="244061"/>
                          <w:sz w:val="24"/>
                          <w:szCs w:val="24"/>
                        </w:rPr>
                        <w:t>9</w:t>
                      </w:r>
                      <w:r w:rsidR="003B4E0A">
                        <w:rPr>
                          <w:rFonts w:ascii="Bookman Old Style" w:eastAsia="微软雅黑" w:hAnsi="Times New Roman" w:hint="eastAsia"/>
                          <w:color w:val="244061"/>
                          <w:sz w:val="24"/>
                          <w:szCs w:val="24"/>
                        </w:rPr>
                        <w:t>月任班级劳委</w:t>
                      </w:r>
                      <w:r>
                        <w:rPr>
                          <w:rFonts w:ascii="Bookman Old Style" w:eastAsia="微软雅黑" w:hAnsi="Times New Roman" w:hint="eastAsia"/>
                          <w:color w:val="244061"/>
                          <w:sz w:val="24"/>
                          <w:szCs w:val="24"/>
                        </w:rPr>
                        <w:t>，并在新生军训中获得“军训标兵称号</w:t>
                      </w:r>
                    </w:p>
                    <w:p w:rsidR="004911E0" w:rsidRDefault="003B4E0A">
                      <w:pPr>
                        <w:pStyle w:val="Style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Bookman Old Style" w:eastAsia="微软雅黑" w:hAnsi="Times New Roman"/>
                          <w:color w:val="244061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eastAsia="微软雅黑" w:hAnsi="Times New Roman" w:hint="eastAsia"/>
                          <w:color w:val="244061"/>
                          <w:sz w:val="24"/>
                          <w:szCs w:val="24"/>
                        </w:rPr>
                        <w:t>在中望杯通信工程勘测与制图大赛中，荣获一等奖</w:t>
                      </w:r>
                    </w:p>
                    <w:p w:rsidR="003B4E0A" w:rsidRDefault="003B4E0A">
                      <w:pPr>
                        <w:pStyle w:val="Style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Bookman Old Style" w:eastAsia="微软雅黑" w:hAnsi="Times New Roman"/>
                          <w:color w:val="244061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eastAsia="微软雅黑" w:hAnsi="Times New Roman" w:hint="eastAsia"/>
                          <w:color w:val="244061"/>
                          <w:sz w:val="24"/>
                          <w:szCs w:val="24"/>
                        </w:rPr>
                        <w:t>在</w:t>
                      </w:r>
                      <w:r>
                        <w:rPr>
                          <w:rFonts w:ascii="Bookman Old Style" w:eastAsia="微软雅黑" w:hAnsi="Times New Roman" w:hint="eastAsia"/>
                          <w:color w:val="244061"/>
                          <w:sz w:val="24"/>
                          <w:szCs w:val="24"/>
                        </w:rPr>
                        <w:t>2016</w:t>
                      </w:r>
                      <w:r>
                        <w:rPr>
                          <w:rFonts w:ascii="Bookman Old Style" w:eastAsia="微软雅黑" w:hAnsi="Times New Roman" w:hint="eastAsia"/>
                          <w:color w:val="244061"/>
                          <w:sz w:val="24"/>
                          <w:szCs w:val="24"/>
                        </w:rPr>
                        <w:t>年</w:t>
                      </w:r>
                      <w:r>
                        <w:rPr>
                          <w:rFonts w:ascii="Bookman Old Style" w:eastAsia="微软雅黑" w:hAnsi="Times New Roman" w:hint="eastAsia"/>
                          <w:color w:val="244061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rFonts w:ascii="Bookman Old Style" w:eastAsia="微软雅黑" w:hAnsi="Times New Roman" w:hint="eastAsia"/>
                          <w:color w:val="244061"/>
                          <w:sz w:val="24"/>
                          <w:szCs w:val="24"/>
                        </w:rPr>
                        <w:t>月，当选学生会秘书部部长。</w:t>
                      </w:r>
                    </w:p>
                    <w:p w:rsidR="004911E0" w:rsidRDefault="009552F3">
                      <w:pPr>
                        <w:pStyle w:val="Style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Bookman Old Style" w:eastAsia="微软雅黑" w:hAnsi="Times New Roman"/>
                          <w:color w:val="244061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eastAsia="微软雅黑" w:hAnsi="Times New Roman" w:hint="eastAsia"/>
                          <w:color w:val="244061"/>
                          <w:sz w:val="24"/>
                          <w:szCs w:val="24"/>
                        </w:rPr>
                        <w:t>在</w:t>
                      </w:r>
                      <w:r>
                        <w:rPr>
                          <w:rFonts w:ascii="Bookman Old Style" w:eastAsia="微软雅黑" w:hAnsi="Times New Roman" w:hint="eastAsia"/>
                          <w:color w:val="244061"/>
                          <w:sz w:val="24"/>
                          <w:szCs w:val="24"/>
                        </w:rPr>
                        <w:t>2016</w:t>
                      </w:r>
                      <w:r>
                        <w:rPr>
                          <w:rFonts w:ascii="Bookman Old Style" w:eastAsia="微软雅黑" w:hAnsi="Times New Roman" w:hint="eastAsia"/>
                          <w:color w:val="244061"/>
                          <w:sz w:val="24"/>
                          <w:szCs w:val="24"/>
                        </w:rPr>
                        <w:t>学年度中，工作表现突出，荣获”优秀学生干部“”“优秀共青团员等称号</w:t>
                      </w:r>
                      <w:r w:rsidR="003B4E0A">
                        <w:rPr>
                          <w:rFonts w:ascii="Bookman Old Style" w:eastAsia="微软雅黑" w:hAnsi="Times New Roman" w:hint="eastAsia"/>
                          <w:color w:val="244061"/>
                          <w:sz w:val="24"/>
                          <w:szCs w:val="24"/>
                        </w:rPr>
                        <w:t>。</w:t>
                      </w:r>
                    </w:p>
                    <w:p w:rsidR="004911E0" w:rsidRDefault="009552F3">
                      <w:pPr>
                        <w:pStyle w:val="Style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Bookman Old Style" w:eastAsia="微软雅黑" w:hAnsi="Times New Roman"/>
                          <w:color w:val="244061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eastAsia="微软雅黑" w:hAnsi="Times New Roman" w:hint="eastAsia"/>
                          <w:color w:val="244061"/>
                          <w:sz w:val="24"/>
                          <w:szCs w:val="24"/>
                        </w:rPr>
                        <w:t>在</w:t>
                      </w:r>
                      <w:r>
                        <w:rPr>
                          <w:rFonts w:ascii="Bookman Old Style" w:eastAsia="微软雅黑" w:hAnsi="Times New Roman" w:hint="eastAsia"/>
                          <w:color w:val="244061"/>
                          <w:sz w:val="24"/>
                          <w:szCs w:val="24"/>
                        </w:rPr>
                        <w:t>2016</w:t>
                      </w:r>
                      <w:r>
                        <w:rPr>
                          <w:rFonts w:ascii="Bookman Old Style" w:eastAsia="微软雅黑" w:hAnsi="Times New Roman" w:hint="eastAsia"/>
                          <w:color w:val="244061"/>
                          <w:sz w:val="24"/>
                          <w:szCs w:val="24"/>
                        </w:rPr>
                        <w:t>年</w:t>
                      </w:r>
                      <w:r>
                        <w:rPr>
                          <w:rFonts w:ascii="Bookman Old Style" w:eastAsia="微软雅黑" w:hAnsi="Times New Roman" w:hint="eastAsia"/>
                          <w:color w:val="24406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Bookman Old Style" w:eastAsia="微软雅黑" w:hAnsi="Times New Roman" w:hint="eastAsia"/>
                          <w:color w:val="244061"/>
                          <w:sz w:val="24"/>
                          <w:szCs w:val="24"/>
                        </w:rPr>
                        <w:t>月以及</w:t>
                      </w:r>
                      <w:r>
                        <w:rPr>
                          <w:rFonts w:ascii="Bookman Old Style" w:eastAsia="微软雅黑" w:hAnsi="Times New Roman" w:hint="eastAsia"/>
                          <w:color w:val="244061"/>
                          <w:sz w:val="24"/>
                          <w:szCs w:val="24"/>
                        </w:rPr>
                        <w:t>12</w:t>
                      </w:r>
                      <w:r>
                        <w:rPr>
                          <w:rFonts w:ascii="Bookman Old Style" w:eastAsia="微软雅黑" w:hAnsi="Times New Roman" w:hint="eastAsia"/>
                          <w:color w:val="244061"/>
                          <w:sz w:val="24"/>
                          <w:szCs w:val="24"/>
                        </w:rPr>
                        <w:t>月，获得全国计算机等级考试一级证书以及普通话二级乙等证书</w:t>
                      </w:r>
                      <w:r w:rsidR="003B4E0A">
                        <w:rPr>
                          <w:rFonts w:ascii="Bookman Old Style" w:eastAsia="微软雅黑" w:hAnsi="Times New Roman" w:hint="eastAsia"/>
                          <w:color w:val="244061"/>
                          <w:sz w:val="24"/>
                          <w:szCs w:val="24"/>
                        </w:rPr>
                        <w:t>。</w:t>
                      </w:r>
                    </w:p>
                    <w:p w:rsidR="003B4E0A" w:rsidRPr="003B4E0A" w:rsidRDefault="009552F3" w:rsidP="003B4E0A">
                      <w:pPr>
                        <w:pStyle w:val="Style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Bookman Old Style" w:eastAsia="微软雅黑" w:hAnsi="Times New Roman"/>
                          <w:color w:val="244061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eastAsia="微软雅黑" w:hAnsi="Times New Roman" w:hint="eastAsia"/>
                          <w:color w:val="244061"/>
                          <w:sz w:val="24"/>
                          <w:szCs w:val="24"/>
                        </w:rPr>
                        <w:t>2016</w:t>
                      </w:r>
                      <w:r>
                        <w:rPr>
                          <w:rFonts w:ascii="Bookman Old Style" w:eastAsia="微软雅黑" w:hAnsi="Times New Roman" w:hint="eastAsia"/>
                          <w:color w:val="244061"/>
                          <w:sz w:val="24"/>
                          <w:szCs w:val="24"/>
                        </w:rPr>
                        <w:t>年度</w:t>
                      </w:r>
                      <w:r>
                        <w:rPr>
                          <w:rFonts w:ascii="Bookman Old Style" w:eastAsia="微软雅黑" w:hAnsi="Times New Roman" w:hint="eastAsia"/>
                          <w:color w:val="24406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Bookman Old Style" w:eastAsia="微软雅黑" w:hAnsi="Times New Roman" w:hint="eastAsia"/>
                          <w:color w:val="244061"/>
                          <w:sz w:val="24"/>
                          <w:szCs w:val="24"/>
                        </w:rPr>
                        <w:t>月份，参加华为数通培训，并在</w:t>
                      </w:r>
                      <w:r>
                        <w:rPr>
                          <w:rFonts w:ascii="Bookman Old Style" w:eastAsia="微软雅黑" w:hAnsi="Times New Roman" w:hint="eastAsia"/>
                          <w:color w:val="244061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Bookman Old Style" w:eastAsia="微软雅黑" w:hAnsi="Times New Roman" w:hint="eastAsia"/>
                          <w:color w:val="244061"/>
                          <w:sz w:val="24"/>
                          <w:szCs w:val="24"/>
                        </w:rPr>
                        <w:t>月份成功考取华为数通</w:t>
                      </w:r>
                      <w:r>
                        <w:rPr>
                          <w:rFonts w:ascii="Bookman Old Style" w:eastAsia="微软雅黑" w:hAnsi="Times New Roman" w:hint="eastAsia"/>
                          <w:color w:val="244061"/>
                          <w:sz w:val="24"/>
                          <w:szCs w:val="24"/>
                        </w:rPr>
                        <w:t>HCNA</w:t>
                      </w:r>
                      <w:r w:rsidR="003B4E0A">
                        <w:rPr>
                          <w:rFonts w:ascii="Bookman Old Style" w:eastAsia="微软雅黑" w:hAnsi="Times New Roman" w:hint="eastAsia"/>
                          <w:color w:val="244061"/>
                          <w:sz w:val="24"/>
                          <w:szCs w:val="24"/>
                        </w:rPr>
                        <w:t>。</w:t>
                      </w:r>
                    </w:p>
                    <w:p w:rsidR="003B4E0A" w:rsidRDefault="009552F3" w:rsidP="003B4E0A">
                      <w:pPr>
                        <w:pStyle w:val="Style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Bookman Old Style" w:eastAsia="微软雅黑" w:hAnsi="Times New Roman"/>
                          <w:color w:val="244061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eastAsia="微软雅黑" w:hAnsi="Times New Roman" w:hint="eastAsia"/>
                          <w:color w:val="244061"/>
                          <w:sz w:val="24"/>
                          <w:szCs w:val="24"/>
                        </w:rPr>
                        <w:t>2017</w:t>
                      </w:r>
                      <w:r>
                        <w:rPr>
                          <w:rFonts w:ascii="Bookman Old Style" w:eastAsia="微软雅黑" w:hAnsi="Times New Roman" w:hint="eastAsia"/>
                          <w:color w:val="244061"/>
                          <w:sz w:val="24"/>
                          <w:szCs w:val="24"/>
                        </w:rPr>
                        <w:t>年参加全国</w:t>
                      </w:r>
                      <w:r>
                        <w:rPr>
                          <w:rFonts w:ascii="Bookman Old Style" w:eastAsia="微软雅黑" w:hAnsi="Times New Roman" w:hint="eastAsia"/>
                          <w:color w:val="244061"/>
                          <w:sz w:val="24"/>
                          <w:szCs w:val="24"/>
                        </w:rPr>
                        <w:t>ICT</w:t>
                      </w:r>
                      <w:r w:rsidR="003B4E0A">
                        <w:rPr>
                          <w:rFonts w:ascii="Bookman Old Style" w:eastAsia="微软雅黑" w:hAnsi="Times New Roman" w:hint="eastAsia"/>
                          <w:color w:val="244061"/>
                          <w:sz w:val="24"/>
                          <w:szCs w:val="24"/>
                        </w:rPr>
                        <w:t>大赛在南京万和培训收获良多。</w:t>
                      </w:r>
                    </w:p>
                    <w:p w:rsidR="003B4E0A" w:rsidRPr="003B4E0A" w:rsidRDefault="003B4E0A" w:rsidP="003B4E0A">
                      <w:pPr>
                        <w:pStyle w:val="Style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Bookman Old Style" w:eastAsia="微软雅黑" w:hAnsi="Times New Roman"/>
                          <w:color w:val="244061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eastAsia="微软雅黑" w:hAnsi="Times New Roman"/>
                          <w:color w:val="244061"/>
                          <w:sz w:val="24"/>
                          <w:szCs w:val="24"/>
                        </w:rPr>
                        <w:t>2017</w:t>
                      </w:r>
                      <w:r>
                        <w:rPr>
                          <w:rFonts w:ascii="Bookman Old Style" w:eastAsia="微软雅黑" w:hAnsi="Times New Roman" w:hint="eastAsia"/>
                          <w:color w:val="244061"/>
                          <w:sz w:val="24"/>
                          <w:szCs w:val="24"/>
                        </w:rPr>
                        <w:t>年在上海泰克网络实验室参加</w:t>
                      </w:r>
                      <w:r>
                        <w:rPr>
                          <w:rFonts w:ascii="Bookman Old Style" w:eastAsia="微软雅黑" w:hAnsi="Times New Roman" w:hint="eastAsia"/>
                          <w:color w:val="244061"/>
                          <w:sz w:val="24"/>
                          <w:szCs w:val="24"/>
                        </w:rPr>
                        <w:t>HCIE-</w:t>
                      </w:r>
                      <w:r>
                        <w:rPr>
                          <w:rFonts w:ascii="Bookman Old Style" w:eastAsia="微软雅黑" w:hAnsi="Times New Roman"/>
                          <w:color w:val="244061"/>
                          <w:sz w:val="24"/>
                          <w:szCs w:val="24"/>
                        </w:rPr>
                        <w:t>storage</w:t>
                      </w:r>
                      <w:r w:rsidR="00102689">
                        <w:rPr>
                          <w:rFonts w:ascii="Bookman Old Style" w:eastAsia="微软雅黑" w:hAnsi="Times New Roman" w:hint="eastAsia"/>
                          <w:color w:val="244061"/>
                          <w:sz w:val="24"/>
                          <w:szCs w:val="24"/>
                        </w:rPr>
                        <w:t>培训，随后</w:t>
                      </w:r>
                      <w:r>
                        <w:rPr>
                          <w:rFonts w:ascii="Bookman Old Style" w:eastAsia="微软雅黑" w:hAnsi="Times New Roman" w:hint="eastAsia"/>
                          <w:color w:val="244061"/>
                          <w:sz w:val="24"/>
                          <w:szCs w:val="24"/>
                        </w:rPr>
                        <w:t>通过了笔试和</w:t>
                      </w:r>
                      <w:r>
                        <w:rPr>
                          <w:rFonts w:ascii="Bookman Old Style" w:eastAsia="微软雅黑" w:hAnsi="Times New Roman" w:hint="eastAsia"/>
                          <w:color w:val="244061"/>
                          <w:sz w:val="24"/>
                          <w:szCs w:val="24"/>
                        </w:rPr>
                        <w:t>LAB</w:t>
                      </w:r>
                      <w:r w:rsidR="009552F3">
                        <w:rPr>
                          <w:rFonts w:ascii="Bookman Old Style" w:eastAsia="微软雅黑" w:hAnsi="Times New Roman" w:hint="eastAsia"/>
                          <w:color w:val="244061"/>
                          <w:sz w:val="24"/>
                          <w:szCs w:val="24"/>
                        </w:rPr>
                        <w:t>机试，</w:t>
                      </w:r>
                      <w:r>
                        <w:rPr>
                          <w:rFonts w:ascii="Bookman Old Style" w:eastAsia="微软雅黑" w:hAnsi="Times New Roman" w:hint="eastAsia"/>
                          <w:color w:val="244061"/>
                          <w:sz w:val="24"/>
                          <w:szCs w:val="24"/>
                        </w:rPr>
                        <w:t>现正备考面试。</w:t>
                      </w:r>
                    </w:p>
                  </w:txbxContent>
                </v:textbox>
              </v:shape>
            </w:pict>
          </mc:Fallback>
        </mc:AlternateContent>
      </w:r>
      <w:r w:rsidR="009552F3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-567690</wp:posOffset>
                </wp:positionH>
                <wp:positionV relativeFrom="paragraph">
                  <wp:posOffset>4444365</wp:posOffset>
                </wp:positionV>
                <wp:extent cx="6569075" cy="1823085"/>
                <wp:effectExtent l="0" t="0" r="0" b="0"/>
                <wp:wrapNone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860" cy="1823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:rsidR="004911E0" w:rsidRDefault="004911E0">
                            <w:pPr>
                              <w:pStyle w:val="Style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p w:rsidR="004911E0" w:rsidRDefault="009552F3">
                            <w:pPr>
                              <w:snapToGrid w:val="0"/>
                              <w:spacing w:line="300" w:lineRule="auto"/>
                              <w:ind w:firstLineChars="150" w:firstLine="480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sz w:val="32"/>
                                <w:szCs w:val="32"/>
                              </w:rPr>
                              <w:t>校园经验</w:t>
                            </w:r>
                          </w:p>
                          <w:p w:rsidR="004911E0" w:rsidRDefault="009552F3">
                            <w:pPr>
                              <w:snapToGrid w:val="0"/>
                              <w:rPr>
                                <w:rFonts w:ascii="Bookman Old Style" w:eastAsia="微软雅黑" w:hAnsi="Times New Roman"/>
                                <w:color w:val="24406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eastAsia="微软雅黑" w:hAnsi="Times New Roman" w:hint="eastAsia"/>
                                <w:color w:val="244061"/>
                                <w:szCs w:val="21"/>
                              </w:rPr>
                              <w:t>2015.9</w:t>
                            </w:r>
                            <w:r w:rsidR="00102689">
                              <w:rPr>
                                <w:rFonts w:ascii="Bookman Old Style" w:eastAsia="微软雅黑" w:hAnsi="Times New Roman" w:hint="eastAsia"/>
                                <w:color w:val="244061"/>
                                <w:szCs w:val="21"/>
                              </w:rPr>
                              <w:t>起</w:t>
                            </w:r>
                            <w:r>
                              <w:rPr>
                                <w:rFonts w:ascii="Bookman Old Style" w:eastAsia="微软雅黑" w:hAnsi="Times New Roman" w:hint="eastAsia"/>
                                <w:color w:val="244061"/>
                                <w:szCs w:val="21"/>
                              </w:rPr>
                              <w:t>在校期间</w:t>
                            </w:r>
                            <w:r w:rsidR="00102689">
                              <w:rPr>
                                <w:rFonts w:ascii="Bookman Old Style" w:eastAsia="微软雅黑" w:hAnsi="Times New Roman" w:hint="eastAsia"/>
                                <w:color w:val="244061"/>
                                <w:szCs w:val="21"/>
                              </w:rPr>
                              <w:t>，担任班级干部和学生会部长，认证踏实工作学习，有明确的的目标、严格的要求自己，受到老师同学们的认可。</w:t>
                            </w:r>
                            <w:r>
                              <w:rPr>
                                <w:rFonts w:ascii="Bookman Old Style" w:eastAsia="微软雅黑" w:hAnsi="Times New Roman" w:hint="eastAsia"/>
                                <w:color w:val="244061"/>
                                <w:szCs w:val="21"/>
                              </w:rPr>
                              <w:t>积极参加各类竞赛以及等级证书考试，都取得了良好的成果。两年的时间，极大的提高了自己的能力，不论是在管理还是与人相处，都有了极大的提高，到了工作中可以很快适应各种环境，并在最短的时间内建立起良好的人际关系并且能很快胜任工作，可以为公司奉献自己的价值。</w:t>
                            </w:r>
                          </w:p>
                          <w:p w:rsidR="004911E0" w:rsidRDefault="004911E0">
                            <w:pPr>
                              <w:snapToGrid w:val="0"/>
                              <w:rPr>
                                <w:rFonts w:ascii="Bookman Old Style" w:eastAsia="微软雅黑" w:hAnsi="Times New Roman"/>
                                <w:color w:val="24406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left:0;text-align:left;margin-left:-44.7pt;margin-top:349.95pt;width:517.25pt;height:143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" filled="f" stroked="f">
                <v:textbox>
                  <w:txbxContent>
                    <w:p w:rsidR="004911E0" w:rsidRDefault="004911E0">
                      <w:pPr>
                        <w:pStyle w:val="Style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sz w:val="10"/>
                          <w:szCs w:val="10"/>
                        </w:rPr>
                      </w:pPr>
                    </w:p>
                    <w:p w:rsidR="004911E0" w:rsidRDefault="009552F3">
                      <w:pPr>
                        <w:snapToGrid w:val="0"/>
                        <w:spacing w:line="300" w:lineRule="auto"/>
                        <w:ind w:firstLineChars="150" w:firstLine="480"/>
                        <w:rPr>
                          <w:rFonts w:ascii="微软雅黑" w:eastAsia="微软雅黑" w:hAnsi="微软雅黑"/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  <w:sz w:val="32"/>
                          <w:szCs w:val="32"/>
                        </w:rPr>
                        <w:t>校园经验</w:t>
                      </w:r>
                    </w:p>
                    <w:p w:rsidR="004911E0" w:rsidRDefault="009552F3">
                      <w:pPr>
                        <w:snapToGrid w:val="0"/>
                        <w:rPr>
                          <w:rFonts w:ascii="Bookman Old Style" w:eastAsia="微软雅黑" w:hAnsi="Times New Roman"/>
                          <w:color w:val="244061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eastAsia="微软雅黑" w:hAnsi="Times New Roman" w:hint="eastAsia"/>
                          <w:color w:val="244061"/>
                          <w:szCs w:val="21"/>
                        </w:rPr>
                        <w:t>2015.9</w:t>
                      </w:r>
                      <w:r w:rsidR="00102689">
                        <w:rPr>
                          <w:rFonts w:ascii="Bookman Old Style" w:eastAsia="微软雅黑" w:hAnsi="Times New Roman" w:hint="eastAsia"/>
                          <w:color w:val="244061"/>
                          <w:szCs w:val="21"/>
                        </w:rPr>
                        <w:t>起</w:t>
                      </w:r>
                      <w:r>
                        <w:rPr>
                          <w:rFonts w:ascii="Bookman Old Style" w:eastAsia="微软雅黑" w:hAnsi="Times New Roman" w:hint="eastAsia"/>
                          <w:color w:val="244061"/>
                          <w:szCs w:val="21"/>
                        </w:rPr>
                        <w:t>在校期间</w:t>
                      </w:r>
                      <w:r w:rsidR="00102689">
                        <w:rPr>
                          <w:rFonts w:ascii="Bookman Old Style" w:eastAsia="微软雅黑" w:hAnsi="Times New Roman" w:hint="eastAsia"/>
                          <w:color w:val="244061"/>
                          <w:szCs w:val="21"/>
                        </w:rPr>
                        <w:t>，担任班级干部和学生会部长，认证踏实工作学习，有明确的的目标、严格的要求自己，受到老师同学们的认可。</w:t>
                      </w:r>
                      <w:r>
                        <w:rPr>
                          <w:rFonts w:ascii="Bookman Old Style" w:eastAsia="微软雅黑" w:hAnsi="Times New Roman" w:hint="eastAsia"/>
                          <w:color w:val="244061"/>
                          <w:szCs w:val="21"/>
                        </w:rPr>
                        <w:t>积极参加各类竞赛以及等级证书考试，都取得了良好的成果。两年的时间，极大的提高了自己的能力，不论是在管理还是与人相处，都有了极大的提高，到了工作中可以很快适应各种环境，并在最短的时间内建立起良好的人际关系并且能很快胜任工作，可以为公司奉献自己的价值。</w:t>
                      </w:r>
                    </w:p>
                    <w:p w:rsidR="004911E0" w:rsidRDefault="004911E0">
                      <w:pPr>
                        <w:snapToGrid w:val="0"/>
                        <w:rPr>
                          <w:rFonts w:ascii="Bookman Old Style" w:eastAsia="微软雅黑" w:hAnsi="Times New Roman"/>
                          <w:color w:val="24406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52F3"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-743585</wp:posOffset>
                </wp:positionH>
                <wp:positionV relativeFrom="paragraph">
                  <wp:posOffset>4559935</wp:posOffset>
                </wp:positionV>
                <wp:extent cx="2180590" cy="409575"/>
                <wp:effectExtent l="0" t="0" r="10160" b="9525"/>
                <wp:wrapNone/>
                <wp:docPr id="38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0590" cy="409575"/>
                          <a:chOff x="199" y="2902"/>
                          <a:chExt cx="3816" cy="921"/>
                        </a:xfrm>
                      </wpg:grpSpPr>
                      <wps:wsp>
                        <wps:cNvPr id="36" name="矩形 91"/>
                        <wps:cNvSpPr/>
                        <wps:spPr>
                          <a:xfrm>
                            <a:off x="199" y="2902"/>
                            <a:ext cx="3102" cy="921"/>
                          </a:xfrm>
                          <a:prstGeom prst="rect">
                            <a:avLst/>
                          </a:prstGeom>
                          <a:solidFill>
                            <a:srgbClr val="365F91"/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37" name="自选图形 92"/>
                        <wps:cNvSpPr/>
                        <wps:spPr>
                          <a:xfrm>
                            <a:off x="3279" y="2902"/>
                            <a:ext cx="736" cy="920"/>
                          </a:xfrm>
                          <a:prstGeom prst="rtTriangle">
                            <a:avLst/>
                          </a:prstGeom>
                          <a:solidFill>
                            <a:srgbClr val="365F91"/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A43044" id="组合 90" o:spid="_x0000_s1026" style="position:absolute;left:0;text-align:left;margin-left:-58.55pt;margin-top:359.05pt;width:171.7pt;height:32.25pt;z-index:251678720" coordorigin="199,2902" coordsize="3816,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">
                <v:rect id="矩形 91" o:spid="_x0000_s1027" style="position:absolute;left:199;top:2902;width:3102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" fillcolor="#365f91" stroked="f"/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自选图形 92" o:spid="_x0000_s1028" type="#_x0000_t6" style="position:absolute;left:3279;top:2902;width:736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" fillcolor="#365f91" stroked="f"/>
              </v:group>
            </w:pict>
          </mc:Fallback>
        </mc:AlternateContent>
      </w:r>
      <w:r w:rsidR="009552F3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739140</wp:posOffset>
                </wp:positionV>
                <wp:extent cx="6565900" cy="918210"/>
                <wp:effectExtent l="0" t="0" r="0" b="0"/>
                <wp:wrapNone/>
                <wp:docPr id="1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5900" cy="918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4911E0" w:rsidRDefault="009552F3">
                            <w:pPr>
                              <w:snapToGrid w:val="0"/>
                              <w:spacing w:line="300" w:lineRule="auto"/>
                              <w:ind w:firstLineChars="150" w:firstLine="480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sz w:val="32"/>
                                <w:szCs w:val="32"/>
                              </w:rPr>
                              <w:t>毕业院校</w:t>
                            </w:r>
                          </w:p>
                          <w:p w:rsidR="004911E0" w:rsidRDefault="009552F3">
                            <w:pPr>
                              <w:adjustRightInd w:val="0"/>
                              <w:snapToGrid w:val="0"/>
                              <w:rPr>
                                <w:rFonts w:ascii="Bookman Old Style" w:eastAsia="微软雅黑" w:hAnsi="Times New Roman"/>
                                <w:color w:val="24406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8"/>
                                <w:szCs w:val="28"/>
                              </w:rPr>
                              <w:t xml:space="preserve">2015.09-2018.06   </w:t>
                            </w:r>
                            <w:r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8"/>
                                <w:szCs w:val="28"/>
                              </w:rPr>
                              <w:t>淮安信息职业技术学院</w:t>
                            </w:r>
                            <w:r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8"/>
                                <w:szCs w:val="28"/>
                              </w:rPr>
                              <w:t>移动通信专业</w:t>
                            </w:r>
                            <w:r>
                              <w:rPr>
                                <w:rFonts w:ascii="Bookman Old Style" w:eastAsia="微软雅黑" w:hAnsi="Times New Roman" w:hint="eastAsia"/>
                                <w:color w:val="244061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:rsidR="004911E0" w:rsidRDefault="004911E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</w:p>
                          <w:p w:rsidR="004911E0" w:rsidRDefault="009552F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150" w:firstLine="30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left:0;text-align:left;margin-left:-45.35pt;margin-top:58.2pt;width:517pt;height:72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" filled="f" stroked="f">
                <v:textbox>
                  <w:txbxContent>
                    <w:p w:rsidR="004911E0" w:rsidRDefault="009552F3">
                      <w:pPr>
                        <w:snapToGrid w:val="0"/>
                        <w:spacing w:line="300" w:lineRule="auto"/>
                        <w:ind w:firstLineChars="150" w:firstLine="480"/>
                        <w:rPr>
                          <w:rFonts w:ascii="微软雅黑" w:eastAsia="微软雅黑" w:hAnsi="微软雅黑"/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  <w:sz w:val="32"/>
                          <w:szCs w:val="32"/>
                        </w:rPr>
                        <w:t>毕业院校</w:t>
                      </w:r>
                    </w:p>
                    <w:p w:rsidR="004911E0" w:rsidRDefault="009552F3">
                      <w:pPr>
                        <w:adjustRightInd w:val="0"/>
                        <w:snapToGrid w:val="0"/>
                        <w:rPr>
                          <w:rFonts w:ascii="Bookman Old Style" w:eastAsia="微软雅黑" w:hAnsi="Times New Roman"/>
                          <w:color w:val="244061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eastAsia="微软雅黑" w:hAnsi="Times New Roman" w:hint="eastAsia"/>
                          <w:color w:val="244061"/>
                          <w:sz w:val="28"/>
                          <w:szCs w:val="28"/>
                        </w:rPr>
                        <w:t xml:space="preserve">2015.09-2018.06   </w:t>
                      </w:r>
                      <w:r>
                        <w:rPr>
                          <w:rFonts w:ascii="Bookman Old Style" w:eastAsia="微软雅黑" w:hAnsi="Times New Roman" w:hint="eastAsia"/>
                          <w:color w:val="244061"/>
                          <w:sz w:val="28"/>
                          <w:szCs w:val="28"/>
                        </w:rPr>
                        <w:t>淮安信息职业技术学院</w:t>
                      </w:r>
                      <w:r>
                        <w:rPr>
                          <w:rFonts w:ascii="Bookman Old Style" w:eastAsia="微软雅黑" w:hAnsi="Times New Roman" w:hint="eastAsia"/>
                          <w:color w:val="244061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Bookman Old Style" w:eastAsia="微软雅黑" w:hAnsi="Times New Roman" w:hint="eastAsia"/>
                          <w:color w:val="244061"/>
                          <w:sz w:val="28"/>
                          <w:szCs w:val="28"/>
                        </w:rPr>
                        <w:t>移动通信专业</w:t>
                      </w:r>
                      <w:r>
                        <w:rPr>
                          <w:rFonts w:ascii="Bookman Old Style" w:eastAsia="微软雅黑" w:hAnsi="Times New Roman" w:hint="eastAsia"/>
                          <w:color w:val="244061"/>
                          <w:sz w:val="28"/>
                          <w:szCs w:val="28"/>
                        </w:rPr>
                        <w:t xml:space="preserve">    </w:t>
                      </w:r>
                    </w:p>
                    <w:p w:rsidR="004911E0" w:rsidRDefault="004911E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</w:pPr>
                    </w:p>
                    <w:p w:rsidR="004911E0" w:rsidRDefault="009552F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150" w:firstLine="300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9552F3">
        <w:rPr>
          <w:noProof/>
        </w:rPr>
        <w:drawing>
          <wp:anchor distT="0" distB="11430" distL="114300" distR="122555" simplePos="0" relativeHeight="251662336" behindDoc="0" locked="0" layoutInCell="1" allowOverlap="1">
            <wp:simplePos x="0" y="0"/>
            <wp:positionH relativeFrom="column">
              <wp:posOffset>-590550</wp:posOffset>
            </wp:positionH>
            <wp:positionV relativeFrom="paragraph">
              <wp:posOffset>814705</wp:posOffset>
            </wp:positionV>
            <wp:extent cx="351155" cy="253365"/>
            <wp:effectExtent l="0" t="0" r="10795" b="13335"/>
            <wp:wrapNone/>
            <wp:docPr id="13" name="Picture 23" descr="C:\Users\NOUN\AppData\Local\Temp\ksohtml\wps3B1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3" descr="C:\Users\NOUN\AppData\Local\Temp\ksohtml\wps3B10.t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522" cy="206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9552F3"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-684530</wp:posOffset>
                </wp:positionH>
                <wp:positionV relativeFrom="paragraph">
                  <wp:posOffset>7588885</wp:posOffset>
                </wp:positionV>
                <wp:extent cx="2283460" cy="409575"/>
                <wp:effectExtent l="0" t="0" r="2540" b="9525"/>
                <wp:wrapNone/>
                <wp:docPr id="12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3460" cy="409575"/>
                          <a:chOff x="199" y="2902"/>
                          <a:chExt cx="3816" cy="921"/>
                        </a:xfrm>
                      </wpg:grpSpPr>
                      <wps:wsp>
                        <wps:cNvPr id="10" name="矩形 80"/>
                        <wps:cNvSpPr/>
                        <wps:spPr>
                          <a:xfrm>
                            <a:off x="199" y="2902"/>
                            <a:ext cx="3102" cy="921"/>
                          </a:xfrm>
                          <a:prstGeom prst="rect">
                            <a:avLst/>
                          </a:prstGeom>
                          <a:solidFill>
                            <a:srgbClr val="365F91"/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11" name="自选图形 81"/>
                        <wps:cNvSpPr/>
                        <wps:spPr>
                          <a:xfrm>
                            <a:off x="3279" y="2902"/>
                            <a:ext cx="736" cy="920"/>
                          </a:xfrm>
                          <a:prstGeom prst="rtTriangle">
                            <a:avLst/>
                          </a:prstGeom>
                          <a:solidFill>
                            <a:srgbClr val="365F91"/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CBD7FF" id="组合 79" o:spid="_x0000_s1026" style="position:absolute;left:0;text-align:left;margin-left:-53.9pt;margin-top:597.55pt;width:179.8pt;height:32.25pt;z-index:251661312" coordorigin="199,2902" coordsize="3816,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">
                <v:rect id="矩形 80" o:spid="_x0000_s1027" style="position:absolute;left:199;top:2902;width:3102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" fillcolor="#365f91" stroked="f"/>
                <v:shape id="自选图形 81" o:spid="_x0000_s1028" type="#_x0000_t6" style="position:absolute;left:3279;top:2902;width:736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" fillcolor="#365f91" stroked="f"/>
              </v:group>
            </w:pict>
          </mc:Fallback>
        </mc:AlternateContent>
      </w:r>
      <w:r w:rsidR="009552F3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930910</wp:posOffset>
                </wp:positionH>
                <wp:positionV relativeFrom="paragraph">
                  <wp:posOffset>7988300</wp:posOffset>
                </wp:positionV>
                <wp:extent cx="4839335" cy="635"/>
                <wp:effectExtent l="0" t="0" r="0" b="0"/>
                <wp:wrapNone/>
                <wp:docPr id="32" name="自选图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9335" cy="635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365F9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DCEA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82" o:spid="_x0000_s1026" type="#_x0000_t32" style="position:absolute;left:0;text-align:left;margin-left:73.3pt;margin-top:629pt;width:381.0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" strokecolor="#365f91" strokeweight="1.5pt"/>
            </w:pict>
          </mc:Fallback>
        </mc:AlternateContent>
      </w:r>
      <w:r w:rsidR="009552F3">
        <w:rPr>
          <w:noProof/>
          <w:szCs w:val="21"/>
        </w:rPr>
        <w:drawing>
          <wp:anchor distT="0" distB="6985" distL="114300" distR="116205" simplePos="0" relativeHeight="251664384" behindDoc="0" locked="0" layoutInCell="1" allowOverlap="1">
            <wp:simplePos x="0" y="0"/>
            <wp:positionH relativeFrom="column">
              <wp:posOffset>-527050</wp:posOffset>
            </wp:positionH>
            <wp:positionV relativeFrom="paragraph">
              <wp:posOffset>7632065</wp:posOffset>
            </wp:positionV>
            <wp:extent cx="196850" cy="233045"/>
            <wp:effectExtent l="0" t="0" r="12700" b="14605"/>
            <wp:wrapNone/>
            <wp:docPr id="15" name="Picture 31" descr="C:\Users\NOUN\AppData\Local\Temp\ksohtml\wps2A4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1" descr="C:\Users\NOUN\AppData\Local\Temp\ksohtml\wps2A41.t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9552F3">
        <w:rPr>
          <w:noProof/>
          <w:szCs w:val="21"/>
        </w:rPr>
        <w:drawing>
          <wp:anchor distT="0" distB="6985" distL="114300" distR="116205" simplePos="0" relativeHeight="251681792" behindDoc="0" locked="0" layoutInCell="1" allowOverlap="1">
            <wp:simplePos x="0" y="0"/>
            <wp:positionH relativeFrom="column">
              <wp:posOffset>-591185</wp:posOffset>
            </wp:positionH>
            <wp:positionV relativeFrom="paragraph">
              <wp:posOffset>4641215</wp:posOffset>
            </wp:positionV>
            <wp:extent cx="233045" cy="233045"/>
            <wp:effectExtent l="0" t="0" r="14605" b="14605"/>
            <wp:wrapNone/>
            <wp:docPr id="41" name="Picture 31" descr="C:\Users\NOUN\AppData\Local\Temp\ksohtml\wps2A4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31" descr="C:\Users\NOUN\AppData\Local\Temp\ksohtml\wps2A41.t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9552F3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839470</wp:posOffset>
                </wp:positionH>
                <wp:positionV relativeFrom="paragraph">
                  <wp:posOffset>4959350</wp:posOffset>
                </wp:positionV>
                <wp:extent cx="4839335" cy="635"/>
                <wp:effectExtent l="0" t="0" r="0" b="0"/>
                <wp:wrapNone/>
                <wp:docPr id="40" name="自选图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9335" cy="635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365F9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E7F84" id="自选图形 94" o:spid="_x0000_s1026" type="#_x0000_t32" style="position:absolute;left:0;text-align:left;margin-left:66.1pt;margin-top:390.5pt;width:381.0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" strokecolor="#365f91" strokeweight="1.5pt"/>
            </w:pict>
          </mc:Fallback>
        </mc:AlternateContent>
      </w:r>
      <w:r w:rsidR="009552F3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2097405</wp:posOffset>
                </wp:positionV>
                <wp:extent cx="4839335" cy="635"/>
                <wp:effectExtent l="0" t="0" r="0" b="0"/>
                <wp:wrapNone/>
                <wp:docPr id="34" name="自选图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9335" cy="635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365F9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83E2A" id="自选图形 72" o:spid="_x0000_s1026" type="#_x0000_t32" style="position:absolute;left:0;text-align:left;margin-left:70.8pt;margin-top:165.15pt;width:381.0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" strokecolor="#365f91" strokeweight="1.5pt"/>
            </w:pict>
          </mc:Fallback>
        </mc:AlternateContent>
      </w:r>
      <w:r w:rsidR="009552F3"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-716280</wp:posOffset>
                </wp:positionH>
                <wp:positionV relativeFrom="paragraph">
                  <wp:posOffset>1697990</wp:posOffset>
                </wp:positionV>
                <wp:extent cx="2180590" cy="409575"/>
                <wp:effectExtent l="0" t="0" r="10160" b="9525"/>
                <wp:wrapNone/>
                <wp:docPr id="6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0590" cy="409575"/>
                          <a:chOff x="199" y="2902"/>
                          <a:chExt cx="3816" cy="921"/>
                        </a:xfrm>
                      </wpg:grpSpPr>
                      <wps:wsp>
                        <wps:cNvPr id="4" name="矩形 70"/>
                        <wps:cNvSpPr/>
                        <wps:spPr>
                          <a:xfrm>
                            <a:off x="199" y="2902"/>
                            <a:ext cx="3102" cy="921"/>
                          </a:xfrm>
                          <a:prstGeom prst="rect">
                            <a:avLst/>
                          </a:prstGeom>
                          <a:solidFill>
                            <a:srgbClr val="365F91"/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5" name="自选图形 71"/>
                        <wps:cNvSpPr/>
                        <wps:spPr>
                          <a:xfrm>
                            <a:off x="3279" y="2902"/>
                            <a:ext cx="736" cy="920"/>
                          </a:xfrm>
                          <a:prstGeom prst="rtTriangle">
                            <a:avLst/>
                          </a:prstGeom>
                          <a:solidFill>
                            <a:srgbClr val="365F91"/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E723BE" id="组合 69" o:spid="_x0000_s1026" style="position:absolute;left:0;text-align:left;margin-left:-56.4pt;margin-top:133.7pt;width:171.7pt;height:32.25pt;z-index:251659264" coordorigin="199,2902" coordsize="3816,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">
                <v:rect id="矩形 70" o:spid="_x0000_s1027" style="position:absolute;left:199;top:2902;width:3102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" fillcolor="#365f91" stroked="f"/>
                <v:shape id="自选图形 71" o:spid="_x0000_s1028" type="#_x0000_t6" style="position:absolute;left:3279;top:2902;width:736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" fillcolor="#365f91" stroked="f"/>
              </v:group>
            </w:pict>
          </mc:Fallback>
        </mc:AlternateContent>
      </w:r>
      <w:r w:rsidR="009552F3">
        <w:rPr>
          <w:noProof/>
        </w:rPr>
        <w:drawing>
          <wp:anchor distT="0" distB="2540" distL="114300" distR="114300" simplePos="0" relativeHeight="251663360" behindDoc="0" locked="0" layoutInCell="1" allowOverlap="1">
            <wp:simplePos x="0" y="0"/>
            <wp:positionH relativeFrom="column">
              <wp:posOffset>-525780</wp:posOffset>
            </wp:positionH>
            <wp:positionV relativeFrom="paragraph">
              <wp:posOffset>1764665</wp:posOffset>
            </wp:positionV>
            <wp:extent cx="252730" cy="228600"/>
            <wp:effectExtent l="0" t="0" r="13970" b="0"/>
            <wp:wrapNone/>
            <wp:docPr id="14" name="Picture 27" descr="C:\Users\NOUN\AppData\Local\Temp\ksohtml\wpsEF7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7" descr="C:\Users\NOUN\AppData\Local\Temp\ksohtml\wpsEF71.tm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93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9552F3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1138555</wp:posOffset>
                </wp:positionV>
                <wp:extent cx="4839335" cy="635"/>
                <wp:effectExtent l="0" t="0" r="0" b="0"/>
                <wp:wrapNone/>
                <wp:docPr id="35" name="自选图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9335" cy="635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365F9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2470A" id="自选图形 7" o:spid="_x0000_s1026" type="#_x0000_t32" style="position:absolute;left:0;text-align:left;margin-left:70.8pt;margin-top:89.65pt;width:381.0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" strokecolor="#365f91" strokeweight="1.5pt"/>
            </w:pict>
          </mc:Fallback>
        </mc:AlternateContent>
      </w:r>
      <w:r w:rsidR="009552F3"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-716280</wp:posOffset>
                </wp:positionH>
                <wp:positionV relativeFrom="paragraph">
                  <wp:posOffset>739140</wp:posOffset>
                </wp:positionV>
                <wp:extent cx="1995170" cy="409575"/>
                <wp:effectExtent l="0" t="0" r="5080" b="9525"/>
                <wp:wrapNone/>
                <wp:docPr id="3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5170" cy="409575"/>
                          <a:chOff x="199" y="2902"/>
                          <a:chExt cx="3816" cy="921"/>
                        </a:xfrm>
                      </wpg:grpSpPr>
                      <wps:wsp>
                        <wps:cNvPr id="1" name="矩形 64"/>
                        <wps:cNvSpPr/>
                        <wps:spPr>
                          <a:xfrm>
                            <a:off x="199" y="2902"/>
                            <a:ext cx="3102" cy="921"/>
                          </a:xfrm>
                          <a:prstGeom prst="rect">
                            <a:avLst/>
                          </a:prstGeom>
                          <a:solidFill>
                            <a:srgbClr val="365F91"/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2" name="自选图形 65"/>
                        <wps:cNvSpPr/>
                        <wps:spPr>
                          <a:xfrm>
                            <a:off x="3279" y="2902"/>
                            <a:ext cx="736" cy="920"/>
                          </a:xfrm>
                          <a:prstGeom prst="rtTriangle">
                            <a:avLst/>
                          </a:prstGeom>
                          <a:solidFill>
                            <a:srgbClr val="365F91"/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7D484F" id="组合 66" o:spid="_x0000_s1026" style="position:absolute;left:0;text-align:left;margin-left:-56.4pt;margin-top:58.2pt;width:157.1pt;height:32.25pt;z-index:251658240" coordorigin="199,2902" coordsize="3816,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">
                <v:rect id="矩形 64" o:spid="_x0000_s1027" style="position:absolute;left:199;top:2902;width:3102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" fillcolor="#365f91" stroked="f"/>
                <v:shape id="自选图形 65" o:spid="_x0000_s1028" type="#_x0000_t6" style="position:absolute;left:3279;top:2902;width:736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" fillcolor="#365f91" stroked="f"/>
              </v:group>
            </w:pict>
          </mc:Fallback>
        </mc:AlternateContent>
      </w:r>
      <w:r w:rsidR="009552F3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911860</wp:posOffset>
                </wp:positionH>
                <wp:positionV relativeFrom="paragraph">
                  <wp:posOffset>6621780</wp:posOffset>
                </wp:positionV>
                <wp:extent cx="4839335" cy="635"/>
                <wp:effectExtent l="0" t="0" r="0" b="0"/>
                <wp:wrapNone/>
                <wp:docPr id="33" name="自选图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9335" cy="635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365F9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6B887" id="自选图形 77" o:spid="_x0000_s1026" type="#_x0000_t32" style="position:absolute;left:0;text-align:left;margin-left:71.8pt;margin-top:521.4pt;width:381.0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" strokecolor="#365f91" strokeweight="1.5pt"/>
            </w:pict>
          </mc:Fallback>
        </mc:AlternateContent>
      </w:r>
      <w:r w:rsidR="009552F3"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-703580</wp:posOffset>
                </wp:positionH>
                <wp:positionV relativeFrom="paragraph">
                  <wp:posOffset>6222365</wp:posOffset>
                </wp:positionV>
                <wp:extent cx="2180590" cy="409575"/>
                <wp:effectExtent l="0" t="0" r="10160" b="9525"/>
                <wp:wrapNone/>
                <wp:docPr id="9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0590" cy="409575"/>
                          <a:chOff x="199" y="2902"/>
                          <a:chExt cx="3816" cy="921"/>
                        </a:xfrm>
                      </wpg:grpSpPr>
                      <wps:wsp>
                        <wps:cNvPr id="7" name="矩形 75"/>
                        <wps:cNvSpPr/>
                        <wps:spPr>
                          <a:xfrm>
                            <a:off x="199" y="2902"/>
                            <a:ext cx="3102" cy="921"/>
                          </a:xfrm>
                          <a:prstGeom prst="rect">
                            <a:avLst/>
                          </a:prstGeom>
                          <a:solidFill>
                            <a:srgbClr val="365F91"/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8" name="自选图形 76"/>
                        <wps:cNvSpPr/>
                        <wps:spPr>
                          <a:xfrm>
                            <a:off x="3279" y="2902"/>
                            <a:ext cx="736" cy="920"/>
                          </a:xfrm>
                          <a:prstGeom prst="rtTriangle">
                            <a:avLst/>
                          </a:prstGeom>
                          <a:solidFill>
                            <a:srgbClr val="365F91"/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32825F" id="组合 74" o:spid="_x0000_s1026" style="position:absolute;left:0;text-align:left;margin-left:-55.4pt;margin-top:489.95pt;width:171.7pt;height:32.25pt;z-index:251660288" coordorigin="199,2902" coordsize="3816,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">
                <v:rect id="矩形 75" o:spid="_x0000_s1027" style="position:absolute;left:199;top:2902;width:3102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" fillcolor="#365f91" stroked="f"/>
                <v:shape id="自选图形 76" o:spid="_x0000_s1028" type="#_x0000_t6" style="position:absolute;left:3279;top:2902;width:736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" fillcolor="#365f91" stroked="f"/>
              </v:group>
            </w:pict>
          </mc:Fallback>
        </mc:AlternateContent>
      </w:r>
      <w:r w:rsidR="009552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-549275</wp:posOffset>
                </wp:positionH>
                <wp:positionV relativeFrom="paragraph">
                  <wp:posOffset>6288405</wp:posOffset>
                </wp:positionV>
                <wp:extent cx="243840" cy="238125"/>
                <wp:effectExtent l="0" t="0" r="0" b="0"/>
                <wp:wrapNone/>
                <wp:docPr id="16" name="自选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8125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</a:gdLst>
                          <a:ahLst/>
                          <a:cxnLst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0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</a:cxnLst>
                          <a:rect l="0" t="0" r="0" b="0"/>
                          <a:pathLst>
                            <a:path w="99" h="97">
                              <a:moveTo>
                                <a:pt x="31" y="1"/>
                              </a:moveTo>
                              <a:cubicBezTo>
                                <a:pt x="50" y="21"/>
                                <a:pt x="50" y="21"/>
                                <a:pt x="50" y="21"/>
                              </a:cubicBezTo>
                              <a:cubicBezTo>
                                <a:pt x="50" y="21"/>
                                <a:pt x="50" y="22"/>
                                <a:pt x="50" y="23"/>
                              </a:cubicBezTo>
                              <a:cubicBezTo>
                                <a:pt x="50" y="28"/>
                                <a:pt x="48" y="33"/>
                                <a:pt x="44" y="37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8" y="27"/>
                                <a:pt x="36" y="23"/>
                                <a:pt x="34" y="20"/>
                              </a:cubicBezTo>
                              <a:cubicBezTo>
                                <a:pt x="31" y="17"/>
                                <a:pt x="27" y="16"/>
                                <a:pt x="24" y="16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21" y="6"/>
                                <a:pt x="25" y="3"/>
                                <a:pt x="31" y="1"/>
                              </a:cubicBezTo>
                              <a:close/>
                              <a:moveTo>
                                <a:pt x="23" y="21"/>
                              </a:moveTo>
                              <a:cubicBezTo>
                                <a:pt x="21" y="23"/>
                                <a:pt x="21" y="27"/>
                                <a:pt x="24" y="30"/>
                              </a:cubicBezTo>
                              <a:cubicBezTo>
                                <a:pt x="27" y="32"/>
                                <a:pt x="31" y="33"/>
                                <a:pt x="33" y="31"/>
                              </a:cubicBezTo>
                              <a:cubicBezTo>
                                <a:pt x="35" y="29"/>
                                <a:pt x="34" y="25"/>
                                <a:pt x="32" y="22"/>
                              </a:cubicBezTo>
                              <a:cubicBezTo>
                                <a:pt x="29" y="19"/>
                                <a:pt x="25" y="18"/>
                                <a:pt x="23" y="21"/>
                              </a:cubicBezTo>
                              <a:close/>
                              <a:moveTo>
                                <a:pt x="2" y="35"/>
                              </a:moveTo>
                              <a:cubicBezTo>
                                <a:pt x="1" y="36"/>
                                <a:pt x="1" y="38"/>
                                <a:pt x="0" y="40"/>
                              </a:cubicBezTo>
                              <a:cubicBezTo>
                                <a:pt x="48" y="88"/>
                                <a:pt x="48" y="88"/>
                                <a:pt x="48" y="88"/>
                              </a:cubicBezTo>
                              <a:cubicBezTo>
                                <a:pt x="70" y="97"/>
                                <a:pt x="99" y="72"/>
                                <a:pt x="89" y="47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0" y="0"/>
                                <a:pt x="38" y="0"/>
                                <a:pt x="37" y="1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4" y="19"/>
                                <a:pt x="54" y="19"/>
                                <a:pt x="54" y="19"/>
                              </a:cubicBezTo>
                              <a:cubicBezTo>
                                <a:pt x="54" y="20"/>
                                <a:pt x="54" y="20"/>
                                <a:pt x="54" y="20"/>
                              </a:cubicBezTo>
                              <a:cubicBezTo>
                                <a:pt x="54" y="21"/>
                                <a:pt x="54" y="22"/>
                                <a:pt x="54" y="24"/>
                              </a:cubicBezTo>
                              <a:cubicBezTo>
                                <a:pt x="54" y="31"/>
                                <a:pt x="50" y="38"/>
                                <a:pt x="44" y="44"/>
                              </a:cubicBezTo>
                              <a:cubicBezTo>
                                <a:pt x="39" y="49"/>
                                <a:pt x="32" y="52"/>
                                <a:pt x="25" y="53"/>
                              </a:cubicBezTo>
                              <a:cubicBezTo>
                                <a:pt x="24" y="53"/>
                                <a:pt x="22" y="53"/>
                                <a:pt x="21" y="53"/>
                              </a:cubicBezTo>
                              <a:cubicBezTo>
                                <a:pt x="20" y="53"/>
                                <a:pt x="20" y="53"/>
                                <a:pt x="20" y="53"/>
                              </a:cubicBezTo>
                              <a:cubicBezTo>
                                <a:pt x="19" y="52"/>
                                <a:pt x="19" y="52"/>
                                <a:pt x="19" y="52"/>
                              </a:cubicBezTo>
                              <a:cubicBezTo>
                                <a:pt x="2" y="35"/>
                                <a:pt x="2" y="35"/>
                                <a:pt x="2" y="35"/>
                              </a:cubicBezTo>
                              <a:close/>
                              <a:moveTo>
                                <a:pt x="12" y="14"/>
                              </a:moveTo>
                              <a:cubicBezTo>
                                <a:pt x="8" y="18"/>
                                <a:pt x="5" y="23"/>
                                <a:pt x="3" y="28"/>
                              </a:cubicBezTo>
                              <a:cubicBezTo>
                                <a:pt x="23" y="48"/>
                                <a:pt x="23" y="48"/>
                                <a:pt x="23" y="48"/>
                              </a:cubicBezTo>
                              <a:cubicBezTo>
                                <a:pt x="23" y="48"/>
                                <a:pt x="24" y="48"/>
                                <a:pt x="24" y="48"/>
                              </a:cubicBezTo>
                              <a:cubicBezTo>
                                <a:pt x="29" y="48"/>
                                <a:pt x="35" y="46"/>
                                <a:pt x="39" y="42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9" y="36"/>
                                <a:pt x="25" y="34"/>
                                <a:pt x="22" y="31"/>
                              </a:cubicBezTo>
                              <a:cubicBezTo>
                                <a:pt x="19" y="28"/>
                                <a:pt x="18" y="24"/>
                                <a:pt x="18" y="21"/>
                              </a:cubicBezTo>
                              <a:lnTo>
                                <a:pt x="12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68E7001" id="自选图形 10" o:spid="_x0000_s1026" style="position:absolute;left:0;text-align:left;margin-left:-43.25pt;margin-top:495.15pt;width:19.2pt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9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" path="m31,1c50,21,50,21,50,21v,,,1,,2c50,28,48,33,44,37,37,30,37,30,37,30,38,27,36,23,34,20,31,17,27,16,24,16,17,9,17,9,17,9,21,6,25,3,31,1xm23,21v-2,2,-2,6,1,9c27,32,31,33,33,31v2,-2,1,-6,-1,-9c29,19,25,18,23,21xm2,35c1,36,1,38,,40,48,88,48,88,48,88,70,97,99,72,89,47,42,,42,,42,,40,,38,,37,1,53,18,53,18,53,18v1,1,1,1,1,1c54,20,54,20,54,20v,1,,2,,4c54,31,50,38,44,44v-5,5,-12,8,-19,9c24,53,22,53,21,53v-1,,-1,,-1,c19,52,19,52,19,52,2,35,2,35,2,35xm12,14c8,18,5,23,3,28,23,48,23,48,23,48v,,1,,1,c29,48,35,46,39,42,32,35,32,35,32,35,29,36,25,34,22,31,19,28,18,24,18,21l12,14xe" fillcolor="#f2f2f2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" textboxrect="0,0,99,97"/>
              </v:shape>
            </w:pict>
          </mc:Fallback>
        </mc:AlternateContent>
      </w:r>
      <w:r w:rsidR="009552F3">
        <w:rPr>
          <w:rFonts w:hint="eastAsia"/>
        </w:rPr>
        <w:t xml:space="preserve">                </w:t>
      </w:r>
    </w:p>
    <w:sectPr w:rsidR="00491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ookman Old Style">
    <w:altName w:val="Segoe Print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"/>
      </v:shape>
    </w:pict>
  </w:numPicBullet>
  <w:abstractNum w:abstractNumId="0" w15:restartNumberingAfterBreak="0">
    <w:nsid w:val="50115FBE"/>
    <w:multiLevelType w:val="multilevel"/>
    <w:tmpl w:val="50115FBE"/>
    <w:lvl w:ilvl="0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6C11F2"/>
    <w:multiLevelType w:val="multilevel"/>
    <w:tmpl w:val="746C11F2"/>
    <w:lvl w:ilvl="0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CAE7930"/>
    <w:multiLevelType w:val="multilevel"/>
    <w:tmpl w:val="7CAE7930"/>
    <w:lvl w:ilvl="0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0C50AA2"/>
    <w:rsid w:val="00072957"/>
    <w:rsid w:val="00102689"/>
    <w:rsid w:val="00104761"/>
    <w:rsid w:val="001B77DA"/>
    <w:rsid w:val="0024251C"/>
    <w:rsid w:val="002E64C5"/>
    <w:rsid w:val="003B4E0A"/>
    <w:rsid w:val="004911E0"/>
    <w:rsid w:val="004A3A3B"/>
    <w:rsid w:val="0051790F"/>
    <w:rsid w:val="00624EE3"/>
    <w:rsid w:val="006357D5"/>
    <w:rsid w:val="00785BEC"/>
    <w:rsid w:val="007B26E3"/>
    <w:rsid w:val="007C7947"/>
    <w:rsid w:val="007F5BAA"/>
    <w:rsid w:val="0089790A"/>
    <w:rsid w:val="00954C24"/>
    <w:rsid w:val="009552F3"/>
    <w:rsid w:val="00992B32"/>
    <w:rsid w:val="00A30188"/>
    <w:rsid w:val="00A62516"/>
    <w:rsid w:val="00AB0250"/>
    <w:rsid w:val="00D201BA"/>
    <w:rsid w:val="00EA1A9A"/>
    <w:rsid w:val="03DD2DB3"/>
    <w:rsid w:val="0DD3345F"/>
    <w:rsid w:val="0EAB010E"/>
    <w:rsid w:val="0FA00C23"/>
    <w:rsid w:val="16565822"/>
    <w:rsid w:val="27856D10"/>
    <w:rsid w:val="27FF3C63"/>
    <w:rsid w:val="2D9B7144"/>
    <w:rsid w:val="327D170F"/>
    <w:rsid w:val="32867FA0"/>
    <w:rsid w:val="352C1E7C"/>
    <w:rsid w:val="36357DDE"/>
    <w:rsid w:val="40C50AA2"/>
    <w:rsid w:val="46F764B4"/>
    <w:rsid w:val="48AB580A"/>
    <w:rsid w:val="4B340F5C"/>
    <w:rsid w:val="4BF8626D"/>
    <w:rsid w:val="4C9522A1"/>
    <w:rsid w:val="5BBB68AB"/>
    <w:rsid w:val="5ECF204C"/>
    <w:rsid w:val="69731B93"/>
    <w:rsid w:val="6F505500"/>
    <w:rsid w:val="788E0E0B"/>
    <w:rsid w:val="7CD3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1ABAA70-4F5F-4115-9DFF-09D190E34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nhideWhenUsed/>
    <w:qFormat/>
    <w:rsid w:val="00EA1A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0"/>
    </w:rPr>
  </w:style>
  <w:style w:type="character" w:styleId="aa">
    <w:name w:val="Hyperlink"/>
    <w:basedOn w:val="a0"/>
    <w:qFormat/>
    <w:rPr>
      <w:color w:val="0000FF"/>
      <w:u w:val="single"/>
    </w:rPr>
  </w:style>
  <w:style w:type="paragraph" w:customStyle="1" w:styleId="Style7">
    <w:name w:val="_Style 7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3B4E0A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rsid w:val="00EA1A9A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1617484074@qq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1617484074@qq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-&#27714;&#32844;&#31616;&#21382;&#26368;&#26032;&#31616;&#21382;&#28909;&#38376;&#31616;&#21382;&#20010;&#20154;&#31616;&#21382;41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简历-求职简历最新简历热门简历个人简历41.doc</Template>
  <TotalTime>17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闫硕</cp:lastModifiedBy>
  <cp:revision>9</cp:revision>
  <dcterms:created xsi:type="dcterms:W3CDTF">2017-06-02T09:22:00Z</dcterms:created>
  <dcterms:modified xsi:type="dcterms:W3CDTF">2018-03-27T05:38:00Z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